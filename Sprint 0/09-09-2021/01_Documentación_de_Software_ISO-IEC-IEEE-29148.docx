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406F95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37843B7D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 w:rsidR="00DF0849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6096225A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 w:rsidR="00DF0849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65612011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DF0849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</w:t>
      </w:r>
      <w:r w:rsidR="00DF0849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/20</w:t>
      </w:r>
      <w:r w:rsidR="00ED285D">
        <w:rPr>
          <w:rFonts w:ascii="Times New Roman" w:hAnsi="Times New Roman"/>
        </w:rPr>
        <w:t>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406F9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406F9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38D0A4A2" w:rsidR="006C00D9" w:rsidRPr="006C00D9" w:rsidRDefault="00406F9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 xml:space="preserve">Modelo de Casos de </w:t>
            </w:r>
            <w:r w:rsidR="00575355">
              <w:rPr>
                <w:rStyle w:val="Hipervnculo"/>
                <w:noProof/>
                <w:lang w:val="es-ES"/>
              </w:rPr>
              <w:t>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406F9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406F9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406F9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406F9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406F9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406F9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p w14:paraId="6A279558" w14:textId="5A43A5CF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9" w:name="_Toc22529451"/>
      <w:bookmarkStart w:id="10" w:name="_Toc85989822"/>
      <w:bookmarkStart w:id="11" w:name="_Toc77242275"/>
      <w:r w:rsidRPr="006C00D9">
        <w:rPr>
          <w:rFonts w:ascii="Times New Roman" w:hAnsi="Times New Roman" w:cs="Times New Roman"/>
        </w:rPr>
        <w:t>Definiciones, Acrónimos y Abreviaturas</w:t>
      </w:r>
      <w:bookmarkEnd w:id="9"/>
      <w:bookmarkEnd w:id="10"/>
      <w:bookmarkEnd w:id="11"/>
    </w:p>
    <w:p w14:paraId="6BAC1745" w14:textId="77777777" w:rsidR="002A0F12" w:rsidRPr="006C00D9" w:rsidRDefault="002A0F12" w:rsidP="001561AE">
      <w:pPr>
        <w:rPr>
          <w:rFonts w:ascii="Times New Roman" w:hAnsi="Times New Roman"/>
        </w:rPr>
      </w:pPr>
    </w:p>
    <w:p w14:paraId="6A27955D" w14:textId="4453EA24" w:rsidR="00977C94" w:rsidRDefault="00977C94" w:rsidP="001561AE">
      <w:pPr>
        <w:pStyle w:val="Ttulo3"/>
        <w:rPr>
          <w:rFonts w:ascii="Times New Roman" w:hAnsi="Times New Roman" w:cs="Times New Roman"/>
        </w:rPr>
      </w:pPr>
      <w:bookmarkStart w:id="12" w:name="_Toc22529452"/>
      <w:bookmarkStart w:id="13" w:name="_Toc85989823"/>
      <w:bookmarkStart w:id="14" w:name="_Toc77242276"/>
      <w:r w:rsidRPr="006C00D9">
        <w:rPr>
          <w:rFonts w:ascii="Times New Roman" w:hAnsi="Times New Roman" w:cs="Times New Roman"/>
        </w:rPr>
        <w:t>Definiciones</w:t>
      </w:r>
      <w:bookmarkEnd w:id="12"/>
      <w:bookmarkEnd w:id="13"/>
      <w:bookmarkEnd w:id="14"/>
    </w:p>
    <w:p w14:paraId="624A3F58" w14:textId="556CEBC2" w:rsidR="00C950C2" w:rsidRDefault="00C950C2" w:rsidP="00C950C2"/>
    <w:p w14:paraId="4E9D54AE" w14:textId="73CBA7BE" w:rsidR="00C950C2" w:rsidRPr="00C950C2" w:rsidRDefault="00C950C2" w:rsidP="00C950C2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A continuación, se presentan los conceptos que se deberán tener en cuenta a lo largo del documento.</w:t>
      </w:r>
    </w:p>
    <w:p w14:paraId="3044C6AA" w14:textId="77777777" w:rsidR="00C158A0" w:rsidRPr="00C950C2" w:rsidRDefault="00C158A0" w:rsidP="00C158A0">
      <w:pPr>
        <w:rPr>
          <w:rFonts w:ascii="Times New Roman" w:hAnsi="Times New Roman"/>
        </w:rPr>
      </w:pPr>
    </w:p>
    <w:p w14:paraId="25B1839D" w14:textId="7F81547C" w:rsidR="00576A2A" w:rsidRPr="00C950C2" w:rsidRDefault="00576A2A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El dióxido de carbono:</w:t>
      </w:r>
      <w:r w:rsidRPr="00C950C2">
        <w:rPr>
          <w:rFonts w:ascii="Times New Roman" w:hAnsi="Times New Roman"/>
        </w:rPr>
        <w:t xml:space="preserve"> es un compuesto de carbono y oxígeno que existe como gas incoloro en condiciones de temperatura y presión estándar. Está íntimamente relacionado con el efecto invernadero.</w:t>
      </w:r>
      <w:r w:rsidR="00716709" w:rsidRPr="00C950C2">
        <w:rPr>
          <w:rFonts w:ascii="Times New Roman" w:hAnsi="Times New Roman"/>
        </w:rPr>
        <w:t>[1]</w:t>
      </w:r>
    </w:p>
    <w:p w14:paraId="43CF921B" w14:textId="77777777" w:rsidR="00716709" w:rsidRPr="00C158A0" w:rsidRDefault="00716709" w:rsidP="00576A2A">
      <w:pPr>
        <w:rPr>
          <w:rFonts w:ascii="Times New Roman" w:hAnsi="Times New Roman"/>
        </w:rPr>
      </w:pPr>
    </w:p>
    <w:p w14:paraId="086250E9" w14:textId="3D31D108" w:rsidR="00576A2A" w:rsidRPr="00C950C2" w:rsidRDefault="00716709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La Huella de Carbono:</w:t>
      </w:r>
      <w:r w:rsidRPr="00C950C2">
        <w:rPr>
          <w:rFonts w:ascii="Times New Roman" w:hAnsi="Times New Roman"/>
        </w:rPr>
        <w:t xml:space="preserve"> (</w:t>
      </w:r>
      <w:proofErr w:type="spellStart"/>
      <w:r w:rsidRPr="00C950C2">
        <w:rPr>
          <w:rFonts w:ascii="Times New Roman" w:hAnsi="Times New Roman"/>
        </w:rPr>
        <w:t>HdC</w:t>
      </w:r>
      <w:proofErr w:type="spellEnd"/>
      <w:r w:rsidRPr="00C950C2">
        <w:rPr>
          <w:rFonts w:ascii="Times New Roman" w:hAnsi="Times New Roman"/>
        </w:rPr>
        <w:t xml:space="preserve">), definida en forma muy general, representa la cantidad de gases efecto invernadero (GEI) emitidos a la atmósfera derivados de las actividades de producción o consumo de bienes y servicios (Pandey et al., 2010; </w:t>
      </w:r>
      <w:proofErr w:type="spellStart"/>
      <w:r w:rsidRPr="00C950C2">
        <w:rPr>
          <w:rFonts w:ascii="Times New Roman" w:hAnsi="Times New Roman"/>
        </w:rPr>
        <w:t>Wiedmann</w:t>
      </w:r>
      <w:proofErr w:type="spellEnd"/>
      <w:r w:rsidRPr="00C950C2">
        <w:rPr>
          <w:rFonts w:ascii="Times New Roman" w:hAnsi="Times New Roman"/>
        </w:rPr>
        <w:t>, 2009), y es considerada una de las más importantes herramientas para cuantificar las emisiones de dichos gases.[2]</w:t>
      </w:r>
    </w:p>
    <w:p w14:paraId="3B2CE4D7" w14:textId="77777777" w:rsidR="00C950C2" w:rsidRDefault="00C950C2" w:rsidP="00576A2A">
      <w:pPr>
        <w:rPr>
          <w:rFonts w:ascii="Times New Roman" w:hAnsi="Times New Roman"/>
        </w:rPr>
      </w:pPr>
    </w:p>
    <w:p w14:paraId="6D306B97" w14:textId="166CFB39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t>La huella de carbono de una organización:</w:t>
      </w:r>
      <w:r>
        <w:rPr>
          <w:rFonts w:ascii="Times New Roman" w:hAnsi="Times New Roman"/>
        </w:rPr>
        <w:t xml:space="preserve"> mid</w:t>
      </w:r>
      <w:r w:rsidRPr="00C950C2">
        <w:rPr>
          <w:rFonts w:ascii="Times New Roman" w:hAnsi="Times New Roman"/>
        </w:rPr>
        <w:t>e la totalidad de gases de efecto invernadero (GEI) emitidos por efecto directo o indirecto</w:t>
      </w:r>
      <w:r>
        <w:rPr>
          <w:rFonts w:ascii="Times New Roman" w:hAnsi="Times New Roman"/>
        </w:rPr>
        <w:t>,</w:t>
      </w:r>
      <w:r w:rsidRPr="00C950C2">
        <w:rPr>
          <w:rFonts w:ascii="Times New Roman" w:hAnsi="Times New Roman"/>
        </w:rPr>
        <w:t xml:space="preserve"> provenientes del desarrollo de la actividad de dicha organización.[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</w:p>
    <w:p w14:paraId="768272E0" w14:textId="77777777" w:rsidR="00C950C2" w:rsidRPr="00C950C2" w:rsidRDefault="00C950C2" w:rsidP="00C950C2">
      <w:pPr>
        <w:rPr>
          <w:rFonts w:ascii="Times New Roman" w:hAnsi="Times New Roman"/>
        </w:rPr>
      </w:pPr>
    </w:p>
    <w:p w14:paraId="759C6E13" w14:textId="7A5466F6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lastRenderedPageBreak/>
        <w:t>La huella de carbono de producto:</w:t>
      </w:r>
      <w:r w:rsidRPr="00C950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emplea de forma </w:t>
      </w:r>
      <w:r w:rsidRPr="00C950C2">
        <w:rPr>
          <w:rFonts w:ascii="Times New Roman" w:hAnsi="Times New Roman"/>
        </w:rPr>
        <w:t>específica para medir las emisiones de gases de efecto invernadero (GEI) durante todo el ciclo de vida de un producto</w:t>
      </w:r>
      <w:r>
        <w:rPr>
          <w:rFonts w:ascii="Times New Roman" w:hAnsi="Times New Roman"/>
        </w:rPr>
        <w:t xml:space="preserve">, </w:t>
      </w:r>
      <w:r w:rsidRPr="00C950C2">
        <w:rPr>
          <w:rFonts w:ascii="Times New Roman" w:hAnsi="Times New Roman"/>
        </w:rPr>
        <w:t xml:space="preserve">desde la extracción de las materias primas, pasando por el procesado y fabricación y distribución, hasta la etapa de </w:t>
      </w:r>
      <w:r w:rsidR="00575355">
        <w:rPr>
          <w:rFonts w:ascii="Times New Roman" w:hAnsi="Times New Roman"/>
        </w:rPr>
        <w:t>Uso</w:t>
      </w:r>
      <w:r w:rsidRPr="00C950C2">
        <w:rPr>
          <w:rFonts w:ascii="Times New Roman" w:hAnsi="Times New Roman"/>
        </w:rPr>
        <w:t xml:space="preserve"> y final de la vida útil (depósito, reutilización o reciclado</w:t>
      </w:r>
      <w:proofErr w:type="gramStart"/>
      <w:r w:rsidRPr="00C950C2">
        <w:rPr>
          <w:rFonts w:ascii="Times New Roman" w:hAnsi="Times New Roman"/>
        </w:rPr>
        <w:t>) .</w:t>
      </w:r>
      <w:proofErr w:type="gramEnd"/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F" w14:textId="1853DD44" w:rsidR="00977C94" w:rsidRDefault="00977C94" w:rsidP="002A0F12">
      <w:pPr>
        <w:pStyle w:val="Ttulo3"/>
        <w:rPr>
          <w:rFonts w:ascii="Times New Roman" w:hAnsi="Times New Roman" w:cs="Times New Roman"/>
        </w:rPr>
      </w:pPr>
      <w:bookmarkStart w:id="15" w:name="_Toc22529453"/>
      <w:bookmarkStart w:id="16" w:name="_Toc85989824"/>
      <w:bookmarkStart w:id="17" w:name="_Toc77242277"/>
      <w:r w:rsidRPr="006C00D9">
        <w:rPr>
          <w:rFonts w:ascii="Times New Roman" w:hAnsi="Times New Roman" w:cs="Times New Roman"/>
        </w:rPr>
        <w:t>Acrónimos</w:t>
      </w:r>
      <w:bookmarkEnd w:id="15"/>
      <w:bookmarkEnd w:id="16"/>
      <w:bookmarkEnd w:id="17"/>
    </w:p>
    <w:p w14:paraId="645C2695" w14:textId="77777777" w:rsidR="004E23FC" w:rsidRPr="004E23FC" w:rsidRDefault="004E23FC" w:rsidP="004E23FC"/>
    <w:p w14:paraId="6A279563" w14:textId="37042DFB" w:rsidR="00977C94" w:rsidRPr="004E23FC" w:rsidRDefault="00406F95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76A2A" w:rsidRPr="004E23FC">
        <w:rPr>
          <w:rFonts w:ascii="Times New Roman" w:hAnsi="Times New Roman"/>
        </w:rPr>
        <w:t xml:space="preserve">= </w:t>
      </w:r>
      <w:r w:rsidR="004E23FC" w:rsidRPr="004E23FC">
        <w:rPr>
          <w:rFonts w:ascii="Times New Roman" w:hAnsi="Times New Roman"/>
        </w:rPr>
        <w:t>Dióxido de carbono</w:t>
      </w:r>
    </w:p>
    <w:p w14:paraId="365712C7" w14:textId="4C1C7DAF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FE = Factor de Emisión</w:t>
      </w:r>
    </w:p>
    <w:p w14:paraId="7C0E9177" w14:textId="5A24DE5A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GEI = Gases de efecto Invernadero</w:t>
      </w:r>
    </w:p>
    <w:p w14:paraId="5372FF28" w14:textId="28BA47C5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ONU = Organización de Naciones Unidas</w:t>
      </w:r>
    </w:p>
    <w:p w14:paraId="6A27956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7" w14:textId="634292FE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8" w:name="_Toc22529455"/>
      <w:bookmarkStart w:id="19" w:name="_Toc85989826"/>
      <w:bookmarkStart w:id="20" w:name="_Toc77242279"/>
      <w:r w:rsidRPr="006C00D9">
        <w:rPr>
          <w:rFonts w:ascii="Times New Roman" w:hAnsi="Times New Roman" w:cs="Times New Roman"/>
        </w:rPr>
        <w:t>Referencias</w:t>
      </w:r>
      <w:bookmarkEnd w:id="18"/>
      <w:bookmarkEnd w:id="19"/>
      <w:bookmarkEnd w:id="20"/>
    </w:p>
    <w:p w14:paraId="6A27956A" w14:textId="0D24E90F" w:rsidR="00E3211F" w:rsidRDefault="00716709" w:rsidP="001561AE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[1]</w:t>
      </w:r>
      <w:r w:rsidRPr="00716709">
        <w:t xml:space="preserve"> </w:t>
      </w:r>
      <w:r w:rsidRPr="00716709">
        <w:rPr>
          <w:rFonts w:ascii="Times New Roman" w:hAnsi="Times New Roman"/>
          <w:color w:val="000000" w:themeColor="text1"/>
        </w:rPr>
        <w:t xml:space="preserve">Rodríguez Rojas, C. A., Serrano </w:t>
      </w:r>
      <w:proofErr w:type="spellStart"/>
      <w:r w:rsidRPr="00716709">
        <w:rPr>
          <w:rFonts w:ascii="Times New Roman" w:hAnsi="Times New Roman"/>
          <w:color w:val="000000" w:themeColor="text1"/>
        </w:rPr>
        <w:t>Coveña</w:t>
      </w:r>
      <w:proofErr w:type="spellEnd"/>
      <w:r w:rsidRPr="00716709">
        <w:rPr>
          <w:rFonts w:ascii="Times New Roman" w:hAnsi="Times New Roman"/>
          <w:color w:val="000000" w:themeColor="text1"/>
        </w:rPr>
        <w:t xml:space="preserve">, G. A., &amp; Vela </w:t>
      </w:r>
      <w:proofErr w:type="spellStart"/>
      <w:r w:rsidRPr="00716709">
        <w:rPr>
          <w:rFonts w:ascii="Times New Roman" w:hAnsi="Times New Roman"/>
          <w:color w:val="000000" w:themeColor="text1"/>
        </w:rPr>
        <w:t>Alquinga</w:t>
      </w:r>
      <w:proofErr w:type="spellEnd"/>
      <w:r w:rsidRPr="00716709">
        <w:rPr>
          <w:rFonts w:ascii="Times New Roman" w:hAnsi="Times New Roman"/>
          <w:color w:val="000000" w:themeColor="text1"/>
        </w:rPr>
        <w:t>, P. D. (2018). Estudio de los gases contaminantes modificando la relación de compresión en un vehículo.</w:t>
      </w:r>
    </w:p>
    <w:p w14:paraId="5C0D905B" w14:textId="77777777" w:rsidR="00716709" w:rsidRPr="00716709" w:rsidRDefault="00716709" w:rsidP="001561AE">
      <w:pPr>
        <w:rPr>
          <w:rFonts w:ascii="Times New Roman" w:hAnsi="Times New Roman"/>
          <w:color w:val="000000" w:themeColor="text1"/>
        </w:rPr>
      </w:pPr>
    </w:p>
    <w:p w14:paraId="6A27956B" w14:textId="47FB2768" w:rsidR="00977C94" w:rsidRDefault="00716709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 w:rsidRPr="00716709">
        <w:t xml:space="preserve"> </w:t>
      </w:r>
      <w:proofErr w:type="spellStart"/>
      <w:r w:rsidRPr="00716709">
        <w:rPr>
          <w:rFonts w:ascii="Times New Roman" w:hAnsi="Times New Roman"/>
        </w:rPr>
        <w:t>Zilio</w:t>
      </w:r>
      <w:proofErr w:type="spellEnd"/>
      <w:r w:rsidRPr="00716709">
        <w:rPr>
          <w:rFonts w:ascii="Times New Roman" w:hAnsi="Times New Roman"/>
        </w:rPr>
        <w:t xml:space="preserve">, M. I. (2008). Emisiones de dióxido de carbono en América Latina. Un aporte al estudio del cambio climático. </w:t>
      </w:r>
      <w:r w:rsidR="004E23FC" w:rsidRPr="00716709">
        <w:rPr>
          <w:rFonts w:ascii="Times New Roman" w:hAnsi="Times New Roman"/>
        </w:rPr>
        <w:t>Economía</w:t>
      </w:r>
      <w:r w:rsidRPr="00716709">
        <w:rPr>
          <w:rFonts w:ascii="Times New Roman" w:hAnsi="Times New Roman"/>
        </w:rPr>
        <w:t xml:space="preserve"> y sociedad, 14(22), 133-161.</w:t>
      </w:r>
    </w:p>
    <w:p w14:paraId="12E852D8" w14:textId="77777777" w:rsidR="00C950C2" w:rsidRDefault="00C950C2" w:rsidP="001561AE">
      <w:pPr>
        <w:rPr>
          <w:rFonts w:ascii="Times New Roman" w:hAnsi="Times New Roman"/>
        </w:rPr>
      </w:pPr>
    </w:p>
    <w:p w14:paraId="494252A5" w14:textId="26CAF57F" w:rsidR="00C950C2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 xml:space="preserve">Ricardo Estévez. (07 de Julio de 2017). ¿Qué es huella de carbono? </w:t>
      </w:r>
      <w:r w:rsidR="004E23FC" w:rsidRPr="004E23FC">
        <w:rPr>
          <w:rFonts w:ascii="Times New Roman" w:hAnsi="Times New Roman"/>
        </w:rPr>
        <w:t>https://www.ecointeligencia.com/2017/07/huella-carbono/</w:t>
      </w:r>
      <w:r>
        <w:rPr>
          <w:rFonts w:ascii="Times New Roman" w:hAnsi="Times New Roman"/>
        </w:rPr>
        <w:t xml:space="preserve">. </w:t>
      </w:r>
    </w:p>
    <w:p w14:paraId="7FED93D1" w14:textId="77777777" w:rsidR="00C950C2" w:rsidRDefault="00C950C2" w:rsidP="001561AE">
      <w:pPr>
        <w:rPr>
          <w:rFonts w:ascii="Times New Roman" w:hAnsi="Times New Roman"/>
        </w:rPr>
      </w:pPr>
    </w:p>
    <w:p w14:paraId="186ED373" w14:textId="4B8FAE30" w:rsidR="00C950C2" w:rsidRPr="006C00D9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>Ibidem</w:t>
      </w:r>
      <w:r>
        <w:rPr>
          <w:rFonts w:ascii="Times New Roman" w:hAnsi="Times New Roman"/>
        </w:rPr>
        <w:t xml:space="preserve"> </w:t>
      </w:r>
    </w:p>
    <w:p w14:paraId="6A27956D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E" w14:textId="332B312F" w:rsidR="00977C94" w:rsidRPr="006C00D9" w:rsidRDefault="00A00D9B" w:rsidP="002A0F12">
      <w:pPr>
        <w:pStyle w:val="Ttulo2"/>
        <w:rPr>
          <w:rFonts w:ascii="Times New Roman" w:hAnsi="Times New Roman" w:cs="Times New Roman"/>
        </w:rPr>
      </w:pPr>
      <w:bookmarkStart w:id="21" w:name="_Toc22529456"/>
      <w:bookmarkStart w:id="22" w:name="_Toc85989827"/>
      <w:bookmarkStart w:id="23" w:name="_Toc77242280"/>
      <w:r w:rsidRPr="006C00D9">
        <w:rPr>
          <w:rFonts w:ascii="Times New Roman" w:hAnsi="Times New Roman" w:cs="Times New Roman"/>
        </w:rPr>
        <w:t xml:space="preserve">Perspectiva </w:t>
      </w:r>
      <w:r w:rsidR="00977C94" w:rsidRPr="006C00D9">
        <w:rPr>
          <w:rFonts w:ascii="Times New Roman" w:hAnsi="Times New Roman" w:cs="Times New Roman"/>
        </w:rPr>
        <w:t>General del Documento</w:t>
      </w:r>
      <w:bookmarkEnd w:id="21"/>
      <w:bookmarkEnd w:id="22"/>
      <w:bookmarkEnd w:id="23"/>
    </w:p>
    <w:p w14:paraId="6A279573" w14:textId="77777777" w:rsidR="00B846F7" w:rsidRPr="006C00D9" w:rsidRDefault="00B846F7" w:rsidP="001561AE">
      <w:pPr>
        <w:rPr>
          <w:rFonts w:ascii="Times New Roman" w:hAnsi="Times New Roman"/>
        </w:rPr>
      </w:pPr>
    </w:p>
    <w:p w14:paraId="6A279574" w14:textId="429612B0" w:rsidR="00977C94" w:rsidRDefault="00977C94" w:rsidP="001561AE">
      <w:pPr>
        <w:rPr>
          <w:rFonts w:ascii="Times New Roman" w:hAnsi="Times New Roman"/>
        </w:rPr>
      </w:pPr>
    </w:p>
    <w:p w14:paraId="1257CDE5" w14:textId="77777777" w:rsidR="00F50FED" w:rsidRPr="006C00D9" w:rsidRDefault="00F50FED" w:rsidP="001561AE">
      <w:pPr>
        <w:rPr>
          <w:rFonts w:ascii="Times New Roman" w:hAnsi="Times New Roman"/>
        </w:rPr>
      </w:pPr>
    </w:p>
    <w:p w14:paraId="6A279575" w14:textId="6EC751EF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24" w:name="_Toc22529457"/>
      <w:bookmarkStart w:id="25" w:name="_Toc85989828"/>
      <w:bookmarkStart w:id="26" w:name="_Toc77242281"/>
      <w:r w:rsidRPr="006C00D9">
        <w:rPr>
          <w:rFonts w:ascii="Times New Roman" w:hAnsi="Times New Roman" w:cs="Times New Roman"/>
        </w:rPr>
        <w:t>Descripción general</w:t>
      </w:r>
      <w:bookmarkEnd w:id="24"/>
      <w:bookmarkEnd w:id="25"/>
      <w:r w:rsidRPr="006C00D9">
        <w:rPr>
          <w:rFonts w:ascii="Times New Roman" w:hAnsi="Times New Roman" w:cs="Times New Roman"/>
        </w:rPr>
        <w:t xml:space="preserve"> de la aplicación</w:t>
      </w:r>
      <w:bookmarkEnd w:id="26"/>
    </w:p>
    <w:p w14:paraId="6A279579" w14:textId="4DDAFBF3" w:rsidR="003C68F9" w:rsidRDefault="003C68F9" w:rsidP="001561AE">
      <w:pPr>
        <w:rPr>
          <w:rFonts w:ascii="Times New Roman" w:hAnsi="Times New Roman"/>
        </w:rPr>
      </w:pPr>
    </w:p>
    <w:p w14:paraId="6A27957B" w14:textId="0100CD95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27" w:name="_Toc22529458"/>
      <w:bookmarkStart w:id="28" w:name="_Toc85989829"/>
      <w:bookmarkStart w:id="29" w:name="_Toc77242282"/>
      <w:r w:rsidRPr="006C00D9">
        <w:rPr>
          <w:rFonts w:ascii="Times New Roman" w:hAnsi="Times New Roman" w:cs="Times New Roman"/>
        </w:rPr>
        <w:t>Perspectiva de</w:t>
      </w:r>
      <w:r w:rsidR="006F7C80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6F7C80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27"/>
      <w:bookmarkEnd w:id="28"/>
      <w:r w:rsidR="006F7C80" w:rsidRPr="006C00D9">
        <w:rPr>
          <w:rFonts w:ascii="Times New Roman" w:hAnsi="Times New Roman" w:cs="Times New Roman"/>
        </w:rPr>
        <w:t>Aplicación</w:t>
      </w:r>
      <w:bookmarkEnd w:id="29"/>
    </w:p>
    <w:p w14:paraId="16DB8973" w14:textId="7F34BCB8" w:rsidR="005F5507" w:rsidRDefault="005F5507" w:rsidP="005F5507"/>
    <w:p w14:paraId="2538D02D" w14:textId="2E4BAA34" w:rsidR="005F5507" w:rsidRPr="00AE3193" w:rsidRDefault="00AE3193" w:rsidP="005F5507">
      <w:pPr>
        <w:rPr>
          <w:rFonts w:ascii="Times New Roman" w:hAnsi="Times New Roman"/>
        </w:rPr>
      </w:pPr>
      <w:r w:rsidRPr="00AE3193">
        <w:rPr>
          <w:rFonts w:ascii="Times New Roman" w:hAnsi="Times New Roman"/>
        </w:rPr>
        <w:t xml:space="preserve">El software web Huella de carbono, se define como una aplicación independiente que no tiene interacción con otras aplicaciones existentes o </w:t>
      </w:r>
      <w:r>
        <w:rPr>
          <w:rFonts w:ascii="Times New Roman" w:hAnsi="Times New Roman"/>
        </w:rPr>
        <w:t>que se requieran desarrollar en el futuro.</w:t>
      </w:r>
    </w:p>
    <w:p w14:paraId="783DFA81" w14:textId="77777777" w:rsidR="00AE3193" w:rsidRPr="005F5507" w:rsidRDefault="00AE3193" w:rsidP="005F5507"/>
    <w:p w14:paraId="19D6E95F" w14:textId="67C10E86" w:rsidR="00351B56" w:rsidRPr="00E80693" w:rsidRDefault="00977C94" w:rsidP="001561AE">
      <w:pPr>
        <w:pStyle w:val="Ttulo2"/>
        <w:rPr>
          <w:rFonts w:ascii="Times New Roman" w:hAnsi="Times New Roman" w:cs="Times New Roman"/>
        </w:rPr>
      </w:pPr>
      <w:bookmarkStart w:id="30" w:name="_Toc22529459"/>
      <w:bookmarkStart w:id="31" w:name="_Toc85989830"/>
      <w:bookmarkStart w:id="32" w:name="_Toc77242283"/>
      <w:r w:rsidRPr="006C00D9">
        <w:rPr>
          <w:rFonts w:ascii="Times New Roman" w:hAnsi="Times New Roman" w:cs="Times New Roman"/>
        </w:rPr>
        <w:t>Funciones de</w:t>
      </w:r>
      <w:r w:rsidR="00F167B2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F167B2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0"/>
      <w:bookmarkEnd w:id="31"/>
      <w:r w:rsidR="00F167B2" w:rsidRPr="006C00D9">
        <w:rPr>
          <w:rFonts w:ascii="Times New Roman" w:hAnsi="Times New Roman" w:cs="Times New Roman"/>
        </w:rPr>
        <w:t>Aplicación</w:t>
      </w:r>
      <w:bookmarkEnd w:id="32"/>
    </w:p>
    <w:p w14:paraId="6A279587" w14:textId="65D83451" w:rsidR="00FC42EB" w:rsidRDefault="00FC42EB" w:rsidP="001F454B">
      <w:pPr>
        <w:jc w:val="center"/>
        <w:rPr>
          <w:rFonts w:ascii="Times New Roman" w:hAnsi="Times New Roman"/>
          <w:noProof/>
          <w:color w:val="EE0000"/>
        </w:rPr>
      </w:pPr>
    </w:p>
    <w:p w14:paraId="325BF3C6" w14:textId="6559416A" w:rsidR="001F454B" w:rsidRPr="001F454B" w:rsidRDefault="00E80693" w:rsidP="001F454B">
      <w:pPr>
        <w:jc w:val="center"/>
        <w:rPr>
          <w:rFonts w:ascii="Times New Roman" w:hAnsi="Times New Roman"/>
          <w:color w:val="EE0000"/>
        </w:rPr>
      </w:pPr>
      <w:r>
        <w:rPr>
          <w:noProof/>
        </w:rPr>
        <w:lastRenderedPageBreak/>
        <w:drawing>
          <wp:inline distT="0" distB="0" distL="0" distR="0" wp14:anchorId="51352122" wp14:editId="59CAEFA4">
            <wp:extent cx="5760085" cy="3239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958A" w14:textId="23B9EE09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3" w:name="_Toc22529460"/>
      <w:bookmarkStart w:id="34" w:name="_Toc85989831"/>
      <w:bookmarkStart w:id="35" w:name="_Toc77242284"/>
      <w:r w:rsidRPr="006C00D9">
        <w:rPr>
          <w:rFonts w:ascii="Times New Roman" w:hAnsi="Times New Roman" w:cs="Times New Roman"/>
        </w:rPr>
        <w:t>Características de los Usuarios</w:t>
      </w:r>
      <w:bookmarkEnd w:id="33"/>
      <w:bookmarkEnd w:id="34"/>
      <w:bookmarkEnd w:id="35"/>
    </w:p>
    <w:p w14:paraId="04AC7B8D" w14:textId="77777777" w:rsidR="00E329A8" w:rsidRDefault="00E329A8" w:rsidP="001561AE">
      <w:pPr>
        <w:rPr>
          <w:rFonts w:ascii="Times New Roman" w:hAnsi="Times New Roman"/>
          <w:color w:val="EE0000"/>
        </w:rPr>
      </w:pPr>
    </w:p>
    <w:p w14:paraId="6A27958C" w14:textId="3926FF1B" w:rsidR="00977C94" w:rsidRPr="006C00D9" w:rsidRDefault="001F454B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Teniendo en cuenta que el principal objetivo del software es culturizar sobre los impactos negativos que dejan en el medio ambiente cada una de las acciones que ejecutamos. E</w:t>
      </w:r>
      <w:r w:rsidR="00E329A8" w:rsidRPr="00E329A8">
        <w:rPr>
          <w:rFonts w:ascii="Times New Roman" w:hAnsi="Times New Roman"/>
        </w:rPr>
        <w:t>l software Web Huella de Carbono esta diseñado de forma que pueda ser usado por cualquier persona</w:t>
      </w:r>
      <w:r w:rsidR="00E329A8">
        <w:rPr>
          <w:rFonts w:ascii="Times New Roman" w:hAnsi="Times New Roman"/>
        </w:rPr>
        <w:t xml:space="preserve"> sin contar con un perfil académico, económico o social en particular</w:t>
      </w:r>
      <w:r>
        <w:rPr>
          <w:rFonts w:ascii="Times New Roman" w:hAnsi="Times New Roman"/>
        </w:rPr>
        <w:t>.</w:t>
      </w:r>
    </w:p>
    <w:p w14:paraId="6A27958D" w14:textId="77777777" w:rsidR="00CF5620" w:rsidRPr="006C00D9" w:rsidRDefault="00CF5620" w:rsidP="001561AE">
      <w:pPr>
        <w:rPr>
          <w:rFonts w:ascii="Times New Roman" w:hAnsi="Times New Roman"/>
        </w:rPr>
      </w:pPr>
    </w:p>
    <w:p w14:paraId="6A27958F" w14:textId="04ADDD10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6" w:name="_Toc22529461"/>
      <w:bookmarkStart w:id="37" w:name="_Toc85989832"/>
      <w:bookmarkStart w:id="38" w:name="_Toc77242285"/>
      <w:r w:rsidRPr="006C00D9">
        <w:rPr>
          <w:rFonts w:ascii="Times New Roman" w:hAnsi="Times New Roman" w:cs="Times New Roman"/>
          <w:lang w:val="es-ES"/>
        </w:rPr>
        <w:t>Restricciones</w:t>
      </w:r>
      <w:bookmarkEnd w:id="36"/>
      <w:bookmarkEnd w:id="37"/>
      <w:bookmarkEnd w:id="38"/>
    </w:p>
    <w:p w14:paraId="13621076" w14:textId="341E2D66" w:rsidR="005C37EE" w:rsidRDefault="005C37EE" w:rsidP="001561AE">
      <w:pPr>
        <w:rPr>
          <w:rFonts w:ascii="Times New Roman" w:hAnsi="Times New Roman"/>
          <w:color w:val="EE0000"/>
        </w:rPr>
      </w:pPr>
    </w:p>
    <w:p w14:paraId="04C0742E" w14:textId="62724AFB" w:rsidR="005C37EE" w:rsidRPr="005C37EE" w:rsidRDefault="005C37EE" w:rsidP="001561AE">
      <w:pPr>
        <w:rPr>
          <w:rFonts w:ascii="Times New Roman" w:hAnsi="Times New Roman"/>
        </w:rPr>
      </w:pPr>
      <w:r w:rsidRPr="005C37EE">
        <w:rPr>
          <w:rFonts w:ascii="Times New Roman" w:hAnsi="Times New Roman"/>
        </w:rPr>
        <w:t>No Aplica.</w:t>
      </w:r>
    </w:p>
    <w:p w14:paraId="6A279593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94" w14:textId="1962D9B7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9" w:name="_Toc22529462"/>
      <w:bookmarkStart w:id="40" w:name="_Toc85989833"/>
      <w:bookmarkStart w:id="41" w:name="_Toc77242286"/>
      <w:r w:rsidRPr="006C00D9">
        <w:rPr>
          <w:rFonts w:ascii="Times New Roman" w:hAnsi="Times New Roman" w:cs="Times New Roman"/>
          <w:lang w:val="es-ES"/>
        </w:rPr>
        <w:t>Suposiciones y Dependencias</w:t>
      </w:r>
      <w:bookmarkEnd w:id="39"/>
      <w:bookmarkEnd w:id="40"/>
      <w:bookmarkEnd w:id="41"/>
    </w:p>
    <w:p w14:paraId="25A8E4F9" w14:textId="77777777" w:rsidR="005C37EE" w:rsidRDefault="005C37EE" w:rsidP="001561AE">
      <w:pPr>
        <w:rPr>
          <w:rFonts w:ascii="Times New Roman" w:hAnsi="Times New Roman"/>
          <w:color w:val="EE0000"/>
        </w:rPr>
      </w:pPr>
    </w:p>
    <w:p w14:paraId="6A279595" w14:textId="594F69D2" w:rsidR="00A6189E" w:rsidRPr="008701A3" w:rsidRDefault="005C37EE" w:rsidP="001561AE">
      <w:pPr>
        <w:rPr>
          <w:rFonts w:ascii="Times New Roman" w:hAnsi="Times New Roman"/>
        </w:rPr>
      </w:pPr>
      <w:r w:rsidRPr="008701A3">
        <w:rPr>
          <w:rFonts w:ascii="Times New Roman" w:hAnsi="Times New Roman"/>
        </w:rPr>
        <w:t xml:space="preserve">El </w:t>
      </w:r>
      <w:r w:rsidR="00575355">
        <w:rPr>
          <w:rFonts w:ascii="Times New Roman" w:hAnsi="Times New Roman"/>
        </w:rPr>
        <w:t>Uso</w:t>
      </w:r>
      <w:r w:rsidRPr="008701A3">
        <w:rPr>
          <w:rFonts w:ascii="Times New Roman" w:hAnsi="Times New Roman"/>
        </w:rPr>
        <w:t xml:space="preserve"> y funcionamiento del software </w:t>
      </w:r>
      <w:r w:rsidR="008701A3">
        <w:rPr>
          <w:rFonts w:ascii="Times New Roman" w:hAnsi="Times New Roman"/>
        </w:rPr>
        <w:t>h</w:t>
      </w:r>
      <w:r w:rsidRPr="008701A3">
        <w:rPr>
          <w:rFonts w:ascii="Times New Roman" w:hAnsi="Times New Roman"/>
        </w:rPr>
        <w:t xml:space="preserve">uella de carbono su desarrolla tomando como base el </w:t>
      </w:r>
      <w:r w:rsidR="008701A3" w:rsidRPr="008701A3">
        <w:rPr>
          <w:rFonts w:ascii="Times New Roman" w:hAnsi="Times New Roman"/>
        </w:rPr>
        <w:t>h</w:t>
      </w:r>
      <w:r w:rsidRPr="008701A3">
        <w:rPr>
          <w:rFonts w:ascii="Times New Roman" w:hAnsi="Times New Roman"/>
        </w:rPr>
        <w:t>echo de</w:t>
      </w:r>
      <w:r w:rsidR="008701A3" w:rsidRPr="008701A3">
        <w:rPr>
          <w:rFonts w:ascii="Times New Roman" w:hAnsi="Times New Roman"/>
        </w:rPr>
        <w:t xml:space="preserve"> que en gen</w:t>
      </w:r>
      <w:r w:rsidR="008701A3">
        <w:rPr>
          <w:rFonts w:ascii="Times New Roman" w:hAnsi="Times New Roman"/>
        </w:rPr>
        <w:t>eral,</w:t>
      </w:r>
      <w:r w:rsidR="008701A3" w:rsidRPr="008701A3">
        <w:rPr>
          <w:rFonts w:ascii="Times New Roman" w:hAnsi="Times New Roman"/>
        </w:rPr>
        <w:t xml:space="preserve"> las personas cuentan con acceso a dispositivos electrónicos y posibilidad de conexión a internet</w:t>
      </w:r>
      <w:r w:rsidR="008701A3">
        <w:rPr>
          <w:rFonts w:ascii="Times New Roman" w:hAnsi="Times New Roman"/>
        </w:rPr>
        <w:t>.</w:t>
      </w:r>
    </w:p>
    <w:p w14:paraId="6A279598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9" w14:textId="2330334F" w:rsidR="00461BC4" w:rsidRPr="006C00D9" w:rsidRDefault="00461BC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2" w:name="_Toc77242287"/>
      <w:r w:rsidRPr="006C00D9">
        <w:rPr>
          <w:rFonts w:ascii="Times New Roman" w:hAnsi="Times New Roman" w:cs="Times New Roman"/>
          <w:lang w:val="es-ES"/>
        </w:rPr>
        <w:t>Requerimientos</w:t>
      </w:r>
      <w:r w:rsidR="00A53428" w:rsidRPr="006C00D9">
        <w:rPr>
          <w:rFonts w:ascii="Times New Roman" w:hAnsi="Times New Roman" w:cs="Times New Roman"/>
          <w:lang w:val="es-ES"/>
        </w:rPr>
        <w:t xml:space="preserve"> Diferidos</w:t>
      </w:r>
      <w:bookmarkEnd w:id="42"/>
    </w:p>
    <w:p w14:paraId="6A27959A" w14:textId="79B6B7EA" w:rsidR="00977C94" w:rsidRPr="001F454B" w:rsidRDefault="001F454B" w:rsidP="001561AE">
      <w:pPr>
        <w:rPr>
          <w:rFonts w:ascii="Times New Roman" w:hAnsi="Times New Roman"/>
        </w:rPr>
      </w:pPr>
      <w:r w:rsidRPr="001F454B">
        <w:rPr>
          <w:rFonts w:ascii="Times New Roman" w:hAnsi="Times New Roman"/>
        </w:rPr>
        <w:t>No Aplica</w:t>
      </w:r>
      <w:r>
        <w:rPr>
          <w:rFonts w:ascii="Times New Roman" w:hAnsi="Times New Roman"/>
        </w:rPr>
        <w:t>.</w:t>
      </w:r>
    </w:p>
    <w:p w14:paraId="6A27959D" w14:textId="70665D62" w:rsidR="00461BC4" w:rsidRDefault="00461BC4" w:rsidP="001561AE">
      <w:pPr>
        <w:rPr>
          <w:rFonts w:ascii="Times New Roman" w:hAnsi="Times New Roman"/>
        </w:rPr>
      </w:pPr>
    </w:p>
    <w:p w14:paraId="22196074" w14:textId="77777777" w:rsidR="00F50FED" w:rsidRPr="006C00D9" w:rsidRDefault="00F50FED" w:rsidP="001561AE">
      <w:pPr>
        <w:rPr>
          <w:rFonts w:ascii="Times New Roman" w:hAnsi="Times New Roman"/>
        </w:rPr>
      </w:pPr>
    </w:p>
    <w:p w14:paraId="6A27959E" w14:textId="186361A9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43" w:name="_Toc22529465"/>
      <w:bookmarkStart w:id="44" w:name="_Toc85989836"/>
      <w:bookmarkStart w:id="45" w:name="_Toc77242288"/>
      <w:r w:rsidRPr="006C00D9">
        <w:rPr>
          <w:rFonts w:ascii="Times New Roman" w:hAnsi="Times New Roman" w:cs="Times New Roman"/>
        </w:rPr>
        <w:t>Requerimientos específicos</w:t>
      </w:r>
      <w:bookmarkEnd w:id="43"/>
      <w:bookmarkEnd w:id="44"/>
      <w:bookmarkEnd w:id="45"/>
    </w:p>
    <w:p w14:paraId="6A2795A2" w14:textId="77777777" w:rsidR="007E7866" w:rsidRPr="006C00D9" w:rsidRDefault="007E7866" w:rsidP="001561AE">
      <w:pPr>
        <w:rPr>
          <w:rFonts w:ascii="Times New Roman" w:hAnsi="Times New Roman"/>
          <w:lang w:val="en-US"/>
        </w:rPr>
      </w:pPr>
    </w:p>
    <w:p w14:paraId="6A2795A3" w14:textId="45EFEEF4" w:rsidR="00646D17" w:rsidRPr="006C00D9" w:rsidRDefault="00646D17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6" w:name="_Toc77242289"/>
      <w:r w:rsidRPr="006C00D9">
        <w:rPr>
          <w:rFonts w:ascii="Times New Roman" w:hAnsi="Times New Roman" w:cs="Times New Roman"/>
          <w:lang w:val="es-ES"/>
        </w:rPr>
        <w:lastRenderedPageBreak/>
        <w:t>Requerimientos</w:t>
      </w:r>
      <w:bookmarkEnd w:id="46"/>
      <w:r w:rsidRPr="006C00D9">
        <w:rPr>
          <w:rFonts w:ascii="Times New Roman" w:hAnsi="Times New Roman" w:cs="Times New Roman"/>
          <w:lang w:val="es-ES"/>
        </w:rPr>
        <w:t xml:space="preserve"> </w:t>
      </w:r>
    </w:p>
    <w:p w14:paraId="197642FF" w14:textId="77777777" w:rsidR="007D4096" w:rsidRDefault="007D4096" w:rsidP="00646D17">
      <w:pPr>
        <w:rPr>
          <w:rFonts w:ascii="Times New Roman" w:hAnsi="Times New Roman"/>
          <w:color w:val="EE0000"/>
        </w:rPr>
      </w:pPr>
    </w:p>
    <w:p w14:paraId="7EAD25E9" w14:textId="0AF299F7" w:rsidR="007B773E" w:rsidRPr="009B59FC" w:rsidRDefault="007B773E" w:rsidP="00646D17">
      <w:pPr>
        <w:rPr>
          <w:rFonts w:ascii="Times New Roman" w:hAnsi="Times New Roman"/>
          <w:color w:val="000000" w:themeColor="text1"/>
        </w:rPr>
      </w:pPr>
      <w:r w:rsidRPr="009B59FC">
        <w:rPr>
          <w:rFonts w:ascii="Times New Roman" w:hAnsi="Times New Roman"/>
          <w:color w:val="000000" w:themeColor="text1"/>
        </w:rPr>
        <w:t xml:space="preserve">A continuación, se </w:t>
      </w:r>
      <w:r w:rsidR="009B59FC" w:rsidRPr="009B59FC">
        <w:rPr>
          <w:rFonts w:ascii="Times New Roman" w:hAnsi="Times New Roman"/>
          <w:color w:val="000000" w:themeColor="text1"/>
        </w:rPr>
        <w:t xml:space="preserve">relaciona </w:t>
      </w:r>
      <w:r w:rsidRPr="009B59FC">
        <w:rPr>
          <w:rFonts w:ascii="Times New Roman" w:hAnsi="Times New Roman"/>
          <w:color w:val="000000" w:themeColor="text1"/>
        </w:rPr>
        <w:t xml:space="preserve">el listado de requerimientos surgidos de las necesidades e ideas aportadas </w:t>
      </w:r>
      <w:r w:rsidR="009B59FC" w:rsidRPr="009B59FC">
        <w:rPr>
          <w:rFonts w:ascii="Times New Roman" w:hAnsi="Times New Roman"/>
          <w:color w:val="000000" w:themeColor="text1"/>
        </w:rPr>
        <w:t xml:space="preserve">tanto por los usuarios, como por los clientes, desarrolladores (Back </w:t>
      </w:r>
      <w:proofErr w:type="spellStart"/>
      <w:r w:rsidR="009B59FC" w:rsidRPr="009B59FC">
        <w:rPr>
          <w:rFonts w:ascii="Times New Roman" w:hAnsi="Times New Roman"/>
          <w:color w:val="000000" w:themeColor="text1"/>
        </w:rPr>
        <w:t>End</w:t>
      </w:r>
      <w:proofErr w:type="spellEnd"/>
      <w:r w:rsidR="009B59FC" w:rsidRPr="009B59FC">
        <w:rPr>
          <w:rFonts w:ascii="Times New Roman" w:hAnsi="Times New Roman"/>
          <w:color w:val="000000" w:themeColor="text1"/>
        </w:rPr>
        <w:t xml:space="preserve"> / Front </w:t>
      </w:r>
      <w:proofErr w:type="spellStart"/>
      <w:r w:rsidR="009B59FC" w:rsidRPr="009B59FC">
        <w:rPr>
          <w:rFonts w:ascii="Times New Roman" w:hAnsi="Times New Roman"/>
          <w:color w:val="000000" w:themeColor="text1"/>
        </w:rPr>
        <w:t>End</w:t>
      </w:r>
      <w:proofErr w:type="spellEnd"/>
      <w:r w:rsidR="009B59FC" w:rsidRPr="009B59FC">
        <w:rPr>
          <w:rFonts w:ascii="Times New Roman" w:hAnsi="Times New Roman"/>
          <w:color w:val="000000" w:themeColor="text1"/>
        </w:rPr>
        <w:t>) y demás participantes en el proceso de desarrollo de la aplicación.</w:t>
      </w:r>
    </w:p>
    <w:p w14:paraId="72C6F27E" w14:textId="77777777" w:rsidR="007B773E" w:rsidRPr="007B773E" w:rsidRDefault="007B773E" w:rsidP="009B59FC">
      <w:pPr>
        <w:pStyle w:val="Prrafodelista"/>
        <w:ind w:left="720"/>
        <w:rPr>
          <w:rFonts w:ascii="Times New Roman" w:hAnsi="Times New Roman"/>
        </w:rPr>
      </w:pPr>
    </w:p>
    <w:p w14:paraId="7F43922D" w14:textId="77777777" w:rsidR="007B773E" w:rsidRDefault="007B773E" w:rsidP="00646D17">
      <w:pPr>
        <w:rPr>
          <w:rFonts w:ascii="Times New Roman" w:hAnsi="Times New Roman"/>
          <w:color w:val="EE0000"/>
        </w:rPr>
      </w:pPr>
    </w:p>
    <w:p w14:paraId="3D63F114" w14:textId="77777777" w:rsidR="005B1C79" w:rsidRPr="006C00D9" w:rsidRDefault="005B1C79" w:rsidP="00646D17">
      <w:pPr>
        <w:rPr>
          <w:rFonts w:ascii="Times New Roman" w:hAnsi="Times New Roman"/>
          <w:color w:val="EE0000"/>
        </w:rPr>
      </w:pPr>
    </w:p>
    <w:p w14:paraId="10A84D3A" w14:textId="1B45AC5A" w:rsidR="005B1C7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47" w:name="_Toc77242290"/>
      <w:proofErr w:type="spellStart"/>
      <w:r w:rsidRPr="006C00D9">
        <w:rPr>
          <w:rFonts w:ascii="Times New Roman" w:hAnsi="Times New Roman" w:cs="Times New Roman"/>
          <w:lang w:val="es-ES"/>
        </w:rPr>
        <w:t>Product</w:t>
      </w:r>
      <w:proofErr w:type="spellEnd"/>
      <w:r w:rsidRPr="006C00D9">
        <w:rPr>
          <w:rFonts w:ascii="Times New Roman" w:hAnsi="Times New Roman" w:cs="Times New Roman"/>
          <w:lang w:val="es-ES"/>
        </w:rPr>
        <w:t xml:space="preserve"> Backlog</w:t>
      </w:r>
      <w:bookmarkEnd w:id="47"/>
    </w:p>
    <w:p w14:paraId="5AF1A833" w14:textId="03CE8C84" w:rsidR="009B59FC" w:rsidRDefault="009B59FC" w:rsidP="009B59FC">
      <w:pPr>
        <w:rPr>
          <w:lang w:val="es-ES"/>
        </w:rPr>
      </w:pPr>
    </w:p>
    <w:p w14:paraId="25F14B38" w14:textId="65BA7CF7" w:rsidR="009B59FC" w:rsidRPr="009B59FC" w:rsidRDefault="009B59FC" w:rsidP="009B59FC">
      <w:pPr>
        <w:rPr>
          <w:rFonts w:ascii="Times New Roman" w:hAnsi="Times New Roman"/>
          <w:color w:val="000000" w:themeColor="text1"/>
        </w:rPr>
      </w:pPr>
      <w:r w:rsidRPr="009B59FC">
        <w:rPr>
          <w:rFonts w:ascii="Times New Roman" w:hAnsi="Times New Roman"/>
          <w:color w:val="000000" w:themeColor="text1"/>
        </w:rPr>
        <w:t>E</w:t>
      </w:r>
      <w:r>
        <w:rPr>
          <w:rFonts w:ascii="Times New Roman" w:hAnsi="Times New Roman"/>
          <w:color w:val="000000" w:themeColor="text1"/>
        </w:rPr>
        <w:t>n e</w:t>
      </w:r>
      <w:r w:rsidRPr="009B59FC">
        <w:rPr>
          <w:rFonts w:ascii="Times New Roman" w:hAnsi="Times New Roman"/>
          <w:color w:val="000000" w:themeColor="text1"/>
        </w:rPr>
        <w:t xml:space="preserve">ste </w:t>
      </w:r>
      <w:r>
        <w:rPr>
          <w:rFonts w:ascii="Times New Roman" w:hAnsi="Times New Roman"/>
          <w:color w:val="000000" w:themeColor="text1"/>
        </w:rPr>
        <w:t>documento se podrá visualizar el listado con los requerimientos iniciales de la aplicación Calculadora Huella de Carbono, así como la descripción de las tareas y subtareas necesarias para la ejecución de cada requisito, indicando para ello, la estimación del tiempo en la que se desarrollarán dichas tareas y el valor que cada una de ellas le aporta a la aplicación.</w:t>
      </w:r>
    </w:p>
    <w:p w14:paraId="17B3A409" w14:textId="3E58F063" w:rsidR="005B1C79" w:rsidRDefault="005B1C79" w:rsidP="001561AE">
      <w:pPr>
        <w:rPr>
          <w:rFonts w:ascii="Times New Roman" w:hAnsi="Times New Roman"/>
          <w:color w:val="EE0000"/>
        </w:rPr>
      </w:pPr>
    </w:p>
    <w:p w14:paraId="750AEBF0" w14:textId="4403963E" w:rsidR="009B59FC" w:rsidRDefault="009B59FC" w:rsidP="001561AE">
      <w:pPr>
        <w:rPr>
          <w:rFonts w:ascii="Times New Roman" w:hAnsi="Times New Roman"/>
          <w:color w:val="000000" w:themeColor="text1"/>
        </w:rPr>
      </w:pPr>
      <w:r w:rsidRPr="009B59FC">
        <w:rPr>
          <w:rFonts w:ascii="Times New Roman" w:hAnsi="Times New Roman"/>
          <w:color w:val="000000" w:themeColor="text1"/>
        </w:rPr>
        <w:t xml:space="preserve">Para </w:t>
      </w:r>
      <w:r>
        <w:rPr>
          <w:rFonts w:ascii="Times New Roman" w:hAnsi="Times New Roman"/>
          <w:color w:val="000000" w:themeColor="text1"/>
        </w:rPr>
        <w:t>consultar en detalle el documento, por favor remitirse a</w:t>
      </w:r>
      <w:r w:rsidR="00EC6CD6">
        <w:rPr>
          <w:rFonts w:ascii="Times New Roman" w:hAnsi="Times New Roman"/>
          <w:color w:val="000000" w:themeColor="text1"/>
        </w:rPr>
        <w:t xml:space="preserve">l archivo </w:t>
      </w:r>
      <w:hyperlink r:id="rId10" w:tooltip="03_Product_Backlog.xlsx" w:history="1">
        <w:r w:rsidR="00EC6CD6" w:rsidRPr="00EC6CD6">
          <w:rPr>
            <w:rStyle w:val="Hipervnculo"/>
            <w:rFonts w:ascii="Times New Roman" w:hAnsi="Times New Roman"/>
            <w:b/>
            <w:bCs/>
            <w:i/>
            <w:iCs/>
            <w:color w:val="000000" w:themeColor="text1"/>
            <w:sz w:val="21"/>
            <w:szCs w:val="21"/>
            <w:u w:val="none"/>
            <w:shd w:val="clear" w:color="auto" w:fill="FFFFFF"/>
          </w:rPr>
          <w:t>03_Product_Backlog.xlsx</w:t>
        </w:r>
      </w:hyperlink>
      <w:r w:rsidR="00EC6CD6">
        <w:rPr>
          <w:rFonts w:ascii="Times New Roman" w:hAnsi="Times New Roman"/>
          <w:b/>
          <w:bCs/>
          <w:i/>
          <w:iCs/>
          <w:color w:val="000000" w:themeColor="text1"/>
        </w:rPr>
        <w:t xml:space="preserve">, </w:t>
      </w:r>
      <w:r w:rsidR="00EC6CD6" w:rsidRPr="00EC6CD6">
        <w:rPr>
          <w:rFonts w:ascii="Times New Roman" w:hAnsi="Times New Roman"/>
          <w:color w:val="000000" w:themeColor="text1"/>
        </w:rPr>
        <w:t xml:space="preserve">ubicado en </w:t>
      </w:r>
      <w:r>
        <w:rPr>
          <w:rFonts w:ascii="Times New Roman" w:hAnsi="Times New Roman"/>
          <w:color w:val="000000" w:themeColor="text1"/>
        </w:rPr>
        <w:t>la siguiente URL del repositorio del proyecto</w:t>
      </w:r>
    </w:p>
    <w:p w14:paraId="183F3A45" w14:textId="4CAB20BD" w:rsidR="009B59FC" w:rsidRDefault="009B59FC" w:rsidP="001561AE">
      <w:pPr>
        <w:rPr>
          <w:rFonts w:ascii="Times New Roman" w:hAnsi="Times New Roman"/>
          <w:color w:val="000000" w:themeColor="text1"/>
        </w:rPr>
      </w:pPr>
    </w:p>
    <w:p w14:paraId="5C13CAED" w14:textId="55BA77C0" w:rsidR="009B59FC" w:rsidRDefault="00406F95" w:rsidP="001561AE">
      <w:pPr>
        <w:rPr>
          <w:rFonts w:ascii="Times New Roman" w:hAnsi="Times New Roman"/>
          <w:color w:val="000000" w:themeColor="text1"/>
        </w:rPr>
      </w:pPr>
      <w:hyperlink r:id="rId11" w:history="1">
        <w:r w:rsidR="00EC6CD6" w:rsidRPr="00A21BC0">
          <w:rPr>
            <w:rStyle w:val="Hipervnculo"/>
            <w:rFonts w:ascii="Times New Roman" w:hAnsi="Times New Roman"/>
          </w:rPr>
          <w:t>https://github.com/GrupoMintic/Huella_Carbono/tree/main/Sprint0</w:t>
        </w:r>
      </w:hyperlink>
    </w:p>
    <w:p w14:paraId="1F47E82E" w14:textId="77777777" w:rsidR="00EC6CD6" w:rsidRPr="009B59FC" w:rsidRDefault="00EC6CD6" w:rsidP="001561AE">
      <w:pPr>
        <w:rPr>
          <w:rFonts w:ascii="Times New Roman" w:hAnsi="Times New Roman"/>
          <w:color w:val="000000" w:themeColor="text1"/>
        </w:rPr>
      </w:pPr>
    </w:p>
    <w:p w14:paraId="5B755E78" w14:textId="6E88477D" w:rsidR="00EC6CD6" w:rsidRPr="00B2645D" w:rsidRDefault="00AD38D6" w:rsidP="00AD38D6">
      <w:pPr>
        <w:pStyle w:val="Ttulo3"/>
        <w:rPr>
          <w:rFonts w:ascii="Times New Roman" w:hAnsi="Times New Roman" w:cs="Times New Roman"/>
          <w:lang w:val="es-ES"/>
        </w:rPr>
      </w:pPr>
      <w:bookmarkStart w:id="48" w:name="_Toc77242291"/>
      <w:r w:rsidRPr="006C00D9">
        <w:rPr>
          <w:rFonts w:ascii="Times New Roman" w:hAnsi="Times New Roman" w:cs="Times New Roman"/>
          <w:lang w:val="es-ES"/>
        </w:rPr>
        <w:t xml:space="preserve">Ciclo de </w:t>
      </w:r>
      <w:proofErr w:type="spellStart"/>
      <w:r w:rsidRPr="006C00D9">
        <w:rPr>
          <w:rFonts w:ascii="Times New Roman" w:hAnsi="Times New Roman" w:cs="Times New Roman"/>
          <w:lang w:val="es-ES"/>
        </w:rPr>
        <w:t>Sprints</w:t>
      </w:r>
      <w:proofErr w:type="spellEnd"/>
      <w:r w:rsidRPr="006C00D9">
        <w:rPr>
          <w:rFonts w:ascii="Times New Roman" w:hAnsi="Times New Roman" w:cs="Times New Roman"/>
          <w:lang w:val="es-ES"/>
        </w:rPr>
        <w:t xml:space="preserve"> del proyecto</w:t>
      </w:r>
      <w:bookmarkEnd w:id="48"/>
    </w:p>
    <w:p w14:paraId="0FB69845" w14:textId="3BFE6C76" w:rsidR="00B2645D" w:rsidRDefault="00B2645D" w:rsidP="00B2645D">
      <w:pPr>
        <w:rPr>
          <w:rFonts w:ascii="Times New Roman" w:hAnsi="Times New Roman"/>
          <w:color w:val="000000" w:themeColor="text1"/>
          <w:lang w:val="es-CO"/>
        </w:rPr>
      </w:pPr>
      <w:r w:rsidRPr="00B2645D">
        <w:rPr>
          <w:rFonts w:ascii="Times New Roman" w:hAnsi="Times New Roman"/>
          <w:color w:val="000000" w:themeColor="text1"/>
          <w:lang w:val="es-CO"/>
        </w:rPr>
        <w:t xml:space="preserve">Los entregables </w:t>
      </w:r>
      <w:r w:rsidR="00E37C63">
        <w:rPr>
          <w:rFonts w:ascii="Times New Roman" w:hAnsi="Times New Roman"/>
          <w:color w:val="000000" w:themeColor="text1"/>
          <w:lang w:val="es-CO"/>
        </w:rPr>
        <w:t>en</w:t>
      </w:r>
      <w:r w:rsidRPr="00B2645D">
        <w:rPr>
          <w:rFonts w:ascii="Times New Roman" w:hAnsi="Times New Roman"/>
          <w:color w:val="000000" w:themeColor="text1"/>
          <w:lang w:val="es-CO"/>
        </w:rPr>
        <w:t xml:space="preserve"> cada </w:t>
      </w:r>
      <w:r w:rsidR="00277800">
        <w:rPr>
          <w:rFonts w:ascii="Times New Roman" w:hAnsi="Times New Roman"/>
          <w:color w:val="000000" w:themeColor="text1"/>
          <w:lang w:val="es-CO"/>
        </w:rPr>
        <w:t>S</w:t>
      </w:r>
      <w:r w:rsidRPr="00B2645D">
        <w:rPr>
          <w:rFonts w:ascii="Times New Roman" w:hAnsi="Times New Roman"/>
          <w:color w:val="000000" w:themeColor="text1"/>
          <w:lang w:val="es-CO"/>
        </w:rPr>
        <w:t>print de</w:t>
      </w:r>
      <w:r>
        <w:rPr>
          <w:rFonts w:ascii="Times New Roman" w:hAnsi="Times New Roman"/>
          <w:color w:val="000000" w:themeColor="text1"/>
          <w:lang w:val="es-CO"/>
        </w:rPr>
        <w:t xml:space="preserve">l proyecto </w:t>
      </w:r>
      <w:r w:rsidRPr="00B2645D">
        <w:rPr>
          <w:rFonts w:ascii="Times New Roman" w:hAnsi="Times New Roman"/>
          <w:color w:val="000000" w:themeColor="text1"/>
          <w:lang w:val="es-CO"/>
        </w:rPr>
        <w:t>ser</w:t>
      </w:r>
      <w:r>
        <w:rPr>
          <w:rFonts w:ascii="Times New Roman" w:hAnsi="Times New Roman"/>
          <w:color w:val="000000" w:themeColor="text1"/>
          <w:lang w:val="es-CO"/>
        </w:rPr>
        <w:t>án</w:t>
      </w:r>
      <w:r w:rsidRPr="00B2645D">
        <w:rPr>
          <w:rFonts w:ascii="Times New Roman" w:hAnsi="Times New Roman"/>
          <w:color w:val="000000" w:themeColor="text1"/>
          <w:lang w:val="es-CO"/>
        </w:rPr>
        <w:t xml:space="preserve"> los</w:t>
      </w:r>
      <w:r>
        <w:rPr>
          <w:rFonts w:ascii="Times New Roman" w:hAnsi="Times New Roman"/>
          <w:color w:val="000000" w:themeColor="text1"/>
          <w:lang w:val="es-CO"/>
        </w:rPr>
        <w:t xml:space="preserve"> </w:t>
      </w:r>
      <w:r w:rsidRPr="00B2645D">
        <w:rPr>
          <w:rFonts w:ascii="Times New Roman" w:hAnsi="Times New Roman"/>
          <w:color w:val="000000" w:themeColor="text1"/>
          <w:lang w:val="es-CO"/>
        </w:rPr>
        <w:t>siguientes:</w:t>
      </w:r>
    </w:p>
    <w:p w14:paraId="52480F0A" w14:textId="77777777" w:rsidR="00E37C63" w:rsidRDefault="00E37C63" w:rsidP="00B2645D">
      <w:pPr>
        <w:rPr>
          <w:rFonts w:ascii="Times New Roman" w:hAnsi="Times New Roman"/>
          <w:color w:val="000000" w:themeColor="text1"/>
          <w:lang w:val="es-CO"/>
        </w:rPr>
      </w:pPr>
    </w:p>
    <w:p w14:paraId="5F131E0A" w14:textId="77777777" w:rsidR="00D95692" w:rsidRPr="00D95692" w:rsidRDefault="00D95692" w:rsidP="00D95692">
      <w:pPr>
        <w:autoSpaceDE w:val="0"/>
        <w:autoSpaceDN w:val="0"/>
        <w:adjustRightInd w:val="0"/>
        <w:spacing w:after="23"/>
        <w:jc w:val="left"/>
        <w:rPr>
          <w:rFonts w:ascii="Times New Roman" w:hAnsi="Times New Roman"/>
          <w:b/>
          <w:bCs/>
          <w:color w:val="000000"/>
          <w:lang w:val="en-US" w:eastAsia="es-AR"/>
        </w:rPr>
      </w:pPr>
      <w:r w:rsidRPr="00D95692">
        <w:rPr>
          <w:rFonts w:ascii="Times New Roman" w:hAnsi="Times New Roman"/>
          <w:color w:val="000000"/>
          <w:lang w:val="en-US" w:eastAsia="es-AR"/>
        </w:rPr>
        <w:t xml:space="preserve">1. </w:t>
      </w:r>
      <w:r w:rsidRPr="00D95692">
        <w:rPr>
          <w:rFonts w:ascii="Times New Roman" w:hAnsi="Times New Roman"/>
          <w:b/>
          <w:bCs/>
          <w:color w:val="000000"/>
          <w:lang w:val="en-US" w:eastAsia="es-AR"/>
        </w:rPr>
        <w:t>Sprint 0:</w:t>
      </w:r>
    </w:p>
    <w:p w14:paraId="0D98C84E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 xml:space="preserve">i. </w:t>
      </w: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Product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 xml:space="preserve"> </w:t>
      </w: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Backlook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 xml:space="preserve"> priorizado</w:t>
      </w:r>
    </w:p>
    <w:p w14:paraId="5970C46A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Repositorio (GitHub) donde integrarán el trabajo</w:t>
      </w:r>
    </w:p>
    <w:p w14:paraId="519CC84D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Gestión de configuración</w:t>
      </w:r>
    </w:p>
    <w:p w14:paraId="37D3D55B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iv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Historias de usuario a desarrollar en el Sprint 1</w:t>
      </w:r>
    </w:p>
    <w:p w14:paraId="5FFDAB5B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709" w:firstLine="709"/>
        <w:jc w:val="left"/>
        <w:rPr>
          <w:rFonts w:ascii="Times New Roman" w:hAnsi="Times New Roman"/>
          <w:color w:val="000000"/>
          <w:lang w:val="en-US" w:eastAsia="es-AR"/>
        </w:rPr>
      </w:pPr>
      <w:r w:rsidRPr="00D95692">
        <w:rPr>
          <w:rFonts w:ascii="Times New Roman" w:hAnsi="Times New Roman"/>
          <w:color w:val="000000"/>
          <w:lang w:val="en-US" w:eastAsia="es-AR"/>
        </w:rPr>
        <w:t>v. DevOps (</w:t>
      </w:r>
      <w:proofErr w:type="spellStart"/>
      <w:r w:rsidRPr="00D95692">
        <w:rPr>
          <w:rFonts w:ascii="Times New Roman" w:hAnsi="Times New Roman"/>
          <w:color w:val="000000"/>
          <w:lang w:val="en-US" w:eastAsia="es-AR"/>
        </w:rPr>
        <w:t>Scrumboard</w:t>
      </w:r>
      <w:proofErr w:type="spellEnd"/>
      <w:r w:rsidRPr="00D95692">
        <w:rPr>
          <w:rFonts w:ascii="Times New Roman" w:hAnsi="Times New Roman"/>
          <w:color w:val="000000"/>
          <w:lang w:val="en-US" w:eastAsia="es-AR"/>
        </w:rPr>
        <w:t xml:space="preserve"> y </w:t>
      </w:r>
      <w:proofErr w:type="spellStart"/>
      <w:r w:rsidRPr="00D95692">
        <w:rPr>
          <w:rFonts w:ascii="Times New Roman" w:hAnsi="Times New Roman"/>
          <w:color w:val="000000"/>
          <w:lang w:val="en-US" w:eastAsia="es-AR"/>
        </w:rPr>
        <w:t>tareas</w:t>
      </w:r>
      <w:proofErr w:type="spellEnd"/>
      <w:r w:rsidRPr="00D95692">
        <w:rPr>
          <w:rFonts w:ascii="Times New Roman" w:hAnsi="Times New Roman"/>
          <w:color w:val="000000"/>
          <w:lang w:val="en-US" w:eastAsia="es-AR"/>
        </w:rPr>
        <w:t>)</w:t>
      </w:r>
    </w:p>
    <w:p w14:paraId="01D2412C" w14:textId="77777777" w:rsidR="00D95692" w:rsidRPr="00D95692" w:rsidRDefault="00D95692" w:rsidP="00D95692">
      <w:pPr>
        <w:autoSpaceDE w:val="0"/>
        <w:autoSpaceDN w:val="0"/>
        <w:adjustRightInd w:val="0"/>
        <w:spacing w:after="23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2. Sprint 1:</w:t>
      </w:r>
    </w:p>
    <w:p w14:paraId="5652F2CA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709" w:firstLine="709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i. Presentación MVC</w:t>
      </w:r>
    </w:p>
    <w:p w14:paraId="2C321A61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>1. Interfases gráficas de usuario</w:t>
      </w:r>
    </w:p>
    <w:p w14:paraId="4ED247CD" w14:textId="77777777" w:rsidR="00D95692" w:rsidRPr="00D95692" w:rsidRDefault="00D95692" w:rsidP="00D95692">
      <w:pPr>
        <w:autoSpaceDE w:val="0"/>
        <w:autoSpaceDN w:val="0"/>
        <w:adjustRightInd w:val="0"/>
        <w:spacing w:after="23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>2. Navegación entre interfases</w:t>
      </w:r>
    </w:p>
    <w:p w14:paraId="6A70398C" w14:textId="07832FED" w:rsidR="00D95692" w:rsidRPr="00D95692" w:rsidRDefault="00D95692" w:rsidP="00D95692">
      <w:pPr>
        <w:autoSpaceDE w:val="0"/>
        <w:autoSpaceDN w:val="0"/>
        <w:adjustRightInd w:val="0"/>
        <w:spacing w:after="23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 xml:space="preserve">. Informe de retrospectiva </w:t>
      </w:r>
    </w:p>
    <w:p w14:paraId="500B56C0" w14:textId="77777777" w:rsidR="00D95692" w:rsidRPr="00D95692" w:rsidRDefault="00D95692" w:rsidP="00D95692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3. Sprint 2:</w:t>
      </w:r>
    </w:p>
    <w:p w14:paraId="69464D78" w14:textId="77777777" w:rsidR="00134EA6" w:rsidRDefault="00D95692" w:rsidP="00D95692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i. Presentación MVC</w:t>
      </w:r>
    </w:p>
    <w:p w14:paraId="450D1F87" w14:textId="77777777" w:rsidR="00134EA6" w:rsidRDefault="00D95692" w:rsidP="00134EA6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>1. Interfases gráficas de usuario</w:t>
      </w:r>
    </w:p>
    <w:p w14:paraId="2BB0E4C4" w14:textId="77777777" w:rsidR="00134EA6" w:rsidRDefault="00D95692" w:rsidP="00134EA6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>2. Navegación entre interfases</w:t>
      </w:r>
    </w:p>
    <w:p w14:paraId="75F12908" w14:textId="77777777" w:rsidR="00134EA6" w:rsidRDefault="00D95692" w:rsidP="00134EA6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Informe de retrospectiva</w:t>
      </w:r>
    </w:p>
    <w:p w14:paraId="13275E24" w14:textId="77777777" w:rsidR="00134EA6" w:rsidRDefault="00D95692" w:rsidP="00134EA6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Historias de usuario a desarrollar en el sprint 2</w:t>
      </w:r>
    </w:p>
    <w:p w14:paraId="25E30FA1" w14:textId="77777777" w:rsidR="00134EA6" w:rsidRDefault="00D95692" w:rsidP="00134EA6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4. Sprint 3:</w:t>
      </w:r>
    </w:p>
    <w:p w14:paraId="4824290A" w14:textId="77777777" w:rsidR="00134EA6" w:rsidRDefault="00D95692" w:rsidP="00134EA6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i. Presentación MVC</w:t>
      </w:r>
    </w:p>
    <w:p w14:paraId="3C6327EC" w14:textId="77777777" w:rsidR="00134EA6" w:rsidRDefault="00D95692" w:rsidP="00134EA6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 xml:space="preserve">1. Implementación de la lógica de negocio </w:t>
      </w:r>
    </w:p>
    <w:p w14:paraId="0839F0CC" w14:textId="77777777" w:rsidR="00134EA6" w:rsidRDefault="00D95692" w:rsidP="00134EA6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>2. Pruebas unitarias de la lógica desarrollada</w:t>
      </w:r>
    </w:p>
    <w:p w14:paraId="4483199D" w14:textId="77777777" w:rsidR="00134EA6" w:rsidRDefault="00D95692" w:rsidP="00134EA6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Informe de retrospectiva</w:t>
      </w:r>
    </w:p>
    <w:p w14:paraId="2653B012" w14:textId="77777777" w:rsidR="00134EA6" w:rsidRDefault="00D95692" w:rsidP="00134EA6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Historias de usuario a desarrollar en el sprint 3</w:t>
      </w:r>
    </w:p>
    <w:p w14:paraId="59BC6349" w14:textId="77777777" w:rsidR="00F50FED" w:rsidRDefault="00D95692" w:rsidP="00F50FED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lastRenderedPageBreak/>
        <w:t>5. Sprint 4:</w:t>
      </w:r>
    </w:p>
    <w:p w14:paraId="3648ED81" w14:textId="77777777" w:rsidR="00F50FED" w:rsidRDefault="00D95692" w:rsidP="00F50FED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i. Presentación MVC</w:t>
      </w:r>
    </w:p>
    <w:p w14:paraId="2AA49240" w14:textId="77777777" w:rsidR="00F50FED" w:rsidRDefault="00D95692" w:rsidP="00F50FED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>1. Aplicación con persistencia local en MongoDB</w:t>
      </w:r>
    </w:p>
    <w:p w14:paraId="54411EDA" w14:textId="6FD071A4" w:rsidR="00D95692" w:rsidRPr="00D95692" w:rsidRDefault="00D95692" w:rsidP="00F50FED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 xml:space="preserve">2. Pruebas unitarias de la lógica desarrollada </w:t>
      </w:r>
    </w:p>
    <w:p w14:paraId="51663609" w14:textId="77777777" w:rsidR="00F50FED" w:rsidRDefault="00D95692" w:rsidP="00F50FED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Informe de retrospectiva</w:t>
      </w:r>
    </w:p>
    <w:p w14:paraId="1E5EFF72" w14:textId="77777777" w:rsidR="00F50FED" w:rsidRDefault="00D95692" w:rsidP="00F50FED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Historias de usuario a desarrollar en el sprint 4</w:t>
      </w:r>
    </w:p>
    <w:p w14:paraId="1BE8548B" w14:textId="77777777" w:rsidR="00F50FED" w:rsidRDefault="00D95692" w:rsidP="00F50FED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6</w:t>
      </w:r>
      <w:r w:rsidRPr="00D95692">
        <w:rPr>
          <w:rFonts w:ascii="Times New Roman" w:hAnsi="Times New Roman"/>
          <w:color w:val="000000"/>
          <w:lang w:val="es-CO" w:eastAsia="es-AR"/>
        </w:rPr>
        <w:t xml:space="preserve">. </w:t>
      </w: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Sprint 5</w:t>
      </w:r>
      <w:r w:rsidRPr="00D95692">
        <w:rPr>
          <w:rFonts w:ascii="Times New Roman" w:hAnsi="Times New Roman"/>
          <w:color w:val="000000"/>
          <w:lang w:val="es-CO" w:eastAsia="es-AR"/>
        </w:rPr>
        <w:t>:</w:t>
      </w:r>
    </w:p>
    <w:p w14:paraId="634CD643" w14:textId="77777777" w:rsidR="00F50FED" w:rsidRDefault="00D95692" w:rsidP="00F50FED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b/>
          <w:bCs/>
          <w:color w:val="000000"/>
          <w:lang w:val="es-CO" w:eastAsia="es-AR"/>
        </w:rPr>
      </w:pPr>
      <w:r w:rsidRPr="00D95692">
        <w:rPr>
          <w:rFonts w:ascii="Times New Roman" w:hAnsi="Times New Roman"/>
          <w:b/>
          <w:bCs/>
          <w:color w:val="000000"/>
          <w:lang w:val="es-CO" w:eastAsia="es-AR"/>
        </w:rPr>
        <w:t>i. Presentación MVC</w:t>
      </w:r>
    </w:p>
    <w:p w14:paraId="1E35B3C1" w14:textId="77777777" w:rsidR="00F50FED" w:rsidRDefault="00D95692" w:rsidP="00F50FED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>1. Despliegue Back-</w:t>
      </w: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End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 xml:space="preserve"> en </w:t>
      </w: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Heroku</w:t>
      </w:r>
      <w:proofErr w:type="spellEnd"/>
    </w:p>
    <w:p w14:paraId="1D9C47C6" w14:textId="77777777" w:rsidR="00F50FED" w:rsidRDefault="00D95692" w:rsidP="00F50FED">
      <w:pPr>
        <w:autoSpaceDE w:val="0"/>
        <w:autoSpaceDN w:val="0"/>
        <w:adjustRightInd w:val="0"/>
        <w:ind w:left="1418" w:firstLine="709"/>
        <w:jc w:val="left"/>
        <w:rPr>
          <w:rFonts w:ascii="Times New Roman" w:hAnsi="Times New Roman"/>
          <w:color w:val="000000"/>
          <w:lang w:val="es-CO" w:eastAsia="es-AR"/>
        </w:rPr>
      </w:pPr>
      <w:r w:rsidRPr="00D95692">
        <w:rPr>
          <w:rFonts w:ascii="Times New Roman" w:hAnsi="Times New Roman"/>
          <w:color w:val="000000"/>
          <w:lang w:val="es-CO" w:eastAsia="es-AR"/>
        </w:rPr>
        <w:t xml:space="preserve">2. Despliegue base de datos en </w:t>
      </w: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MongoAtlas</w:t>
      </w:r>
      <w:proofErr w:type="spellEnd"/>
    </w:p>
    <w:p w14:paraId="365064AF" w14:textId="77777777" w:rsidR="00F50FED" w:rsidRDefault="00D95692" w:rsidP="00F50FED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>. Informe de retrospectiva</w:t>
      </w:r>
    </w:p>
    <w:p w14:paraId="5438E44D" w14:textId="5736FC28" w:rsidR="00D95692" w:rsidRPr="00D95692" w:rsidRDefault="00D95692" w:rsidP="00F50FED">
      <w:pPr>
        <w:autoSpaceDE w:val="0"/>
        <w:autoSpaceDN w:val="0"/>
        <w:adjustRightInd w:val="0"/>
        <w:ind w:left="709" w:firstLine="709"/>
        <w:jc w:val="left"/>
        <w:rPr>
          <w:rFonts w:ascii="Times New Roman" w:hAnsi="Times New Roman"/>
          <w:color w:val="000000"/>
          <w:lang w:val="es-CO" w:eastAsia="es-AR"/>
        </w:rPr>
      </w:pPr>
      <w:proofErr w:type="spellStart"/>
      <w:r w:rsidRPr="00D95692">
        <w:rPr>
          <w:rFonts w:ascii="Times New Roman" w:hAnsi="Times New Roman"/>
          <w:color w:val="000000"/>
          <w:lang w:val="es-CO" w:eastAsia="es-AR"/>
        </w:rPr>
        <w:t>iii</w:t>
      </w:r>
      <w:proofErr w:type="spellEnd"/>
      <w:r w:rsidRPr="00D95692">
        <w:rPr>
          <w:rFonts w:ascii="Times New Roman" w:hAnsi="Times New Roman"/>
          <w:color w:val="000000"/>
          <w:lang w:val="es-CO" w:eastAsia="es-AR"/>
        </w:rPr>
        <w:t xml:space="preserve">. Historias de usuario a desarrollar en el sprint 5 </w:t>
      </w:r>
    </w:p>
    <w:p w14:paraId="50A276A0" w14:textId="77777777" w:rsidR="00AD38D6" w:rsidRPr="00716709" w:rsidRDefault="00AD38D6" w:rsidP="005B1C79">
      <w:pPr>
        <w:rPr>
          <w:rFonts w:ascii="Times New Roman" w:hAnsi="Times New Roman"/>
          <w:b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2C2BC8" w14:textId="0342E61E" w:rsidR="005B1C79" w:rsidRPr="006C00D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49" w:name="_Toc77242292"/>
      <w:r w:rsidRPr="006C00D9">
        <w:rPr>
          <w:rFonts w:ascii="Times New Roman" w:hAnsi="Times New Roman" w:cs="Times New Roman"/>
          <w:lang w:val="es-ES"/>
        </w:rPr>
        <w:t>Sprint Backlog</w:t>
      </w:r>
      <w:bookmarkEnd w:id="49"/>
    </w:p>
    <w:p w14:paraId="20282EA9" w14:textId="5BD0F3A6" w:rsidR="005B1C79" w:rsidRPr="00ED285D" w:rsidRDefault="005B1C79" w:rsidP="001561AE">
      <w:pPr>
        <w:rPr>
          <w:rFonts w:ascii="Times New Roman" w:hAnsi="Times New Roman"/>
          <w:color w:val="FFFFFF" w:themeColor="background1"/>
        </w:rPr>
      </w:pPr>
      <w:r w:rsidRPr="00ED285D">
        <w:rPr>
          <w:rFonts w:ascii="Times New Roman" w:hAnsi="Times New Roman"/>
          <w:color w:val="FFFFFF" w:themeColor="background1"/>
        </w:rPr>
        <w:t>[Lista de elementos seleccionados previamente del Product Backlog para ser desarrollados en el día a día en los diferentes Sprints del proyecto. Tras crear esta lista, el equipo del proyecto tendrá que identificar las funcionalidades y priorizar las que se entregarán en el Sprint.]</w:t>
      </w:r>
    </w:p>
    <w:p w14:paraId="7A200855" w14:textId="39ECADB3" w:rsidR="005B1C79" w:rsidRPr="00ED285D" w:rsidRDefault="005B1C79" w:rsidP="001561AE">
      <w:pPr>
        <w:rPr>
          <w:rFonts w:ascii="Times New Roman" w:hAnsi="Times New Roman"/>
          <w:color w:val="FFFFFF" w:themeColor="background1"/>
        </w:rPr>
      </w:pPr>
    </w:p>
    <w:p w14:paraId="3CE8B81C" w14:textId="11634DDE" w:rsidR="005B1C79" w:rsidRPr="006C00D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0" w:name="_Toc77242293"/>
      <w:r w:rsidRPr="006C00D9">
        <w:rPr>
          <w:rFonts w:ascii="Times New Roman" w:hAnsi="Times New Roman" w:cs="Times New Roman"/>
          <w:lang w:val="es-ES"/>
        </w:rPr>
        <w:t>Historias de usuario (Tareas y Subtareas)</w:t>
      </w:r>
      <w:bookmarkEnd w:id="50"/>
    </w:p>
    <w:p w14:paraId="789A20DD" w14:textId="77777777" w:rsidR="002E0407" w:rsidRDefault="002E0407" w:rsidP="001561AE">
      <w:pPr>
        <w:rPr>
          <w:rFonts w:ascii="Times New Roman" w:hAnsi="Times New Roman"/>
          <w:color w:val="EE0000"/>
        </w:rPr>
      </w:pPr>
    </w:p>
    <w:p w14:paraId="6E0DF4DC" w14:textId="77777777" w:rsidR="00575355" w:rsidRDefault="002E0407" w:rsidP="00575355">
      <w:pPr>
        <w:rPr>
          <w:rFonts w:ascii="Times New Roman" w:hAnsi="Times New Roman"/>
          <w:color w:val="000000" w:themeColor="text1"/>
        </w:rPr>
      </w:pPr>
      <w:r w:rsidRPr="002E0407">
        <w:rPr>
          <w:rFonts w:ascii="Times New Roman" w:hAnsi="Times New Roman"/>
        </w:rPr>
        <w:t xml:space="preserve">En seguida se provee el listado </w:t>
      </w:r>
      <w:r w:rsidR="00575355">
        <w:rPr>
          <w:rFonts w:ascii="Times New Roman" w:hAnsi="Times New Roman"/>
        </w:rPr>
        <w:t>de</w:t>
      </w:r>
      <w:r w:rsidRPr="002E0407">
        <w:rPr>
          <w:rFonts w:ascii="Times New Roman" w:hAnsi="Times New Roman"/>
        </w:rPr>
        <w:t xml:space="preserve"> historias de usuario definidas. Para mayor detalle sobre las mismas remitirse al documento</w:t>
      </w:r>
      <w:r w:rsidR="00575355">
        <w:rPr>
          <w:rFonts w:ascii="Times New Roman" w:hAnsi="Times New Roman"/>
        </w:rPr>
        <w:t xml:space="preserve"> </w:t>
      </w:r>
      <w:r w:rsidR="00575355" w:rsidRPr="00575355">
        <w:rPr>
          <w:rFonts w:ascii="Times New Roman" w:hAnsi="Times New Roman"/>
          <w:b/>
          <w:bCs/>
          <w:i/>
          <w:iCs/>
        </w:rPr>
        <w:t>02_Historia_Usuario.xlsx</w:t>
      </w:r>
      <w:r w:rsidR="00575355">
        <w:rPr>
          <w:rFonts w:ascii="Times New Roman" w:hAnsi="Times New Roman"/>
        </w:rPr>
        <w:t xml:space="preserve">, </w:t>
      </w:r>
      <w:r w:rsidR="00575355" w:rsidRPr="00EC6CD6">
        <w:rPr>
          <w:rFonts w:ascii="Times New Roman" w:hAnsi="Times New Roman"/>
          <w:color w:val="000000" w:themeColor="text1"/>
        </w:rPr>
        <w:t xml:space="preserve">ubicado en </w:t>
      </w:r>
      <w:r w:rsidR="00575355">
        <w:rPr>
          <w:rFonts w:ascii="Times New Roman" w:hAnsi="Times New Roman"/>
          <w:color w:val="000000" w:themeColor="text1"/>
        </w:rPr>
        <w:t>la siguiente URL del repositorio del proyecto</w:t>
      </w:r>
    </w:p>
    <w:p w14:paraId="287799CE" w14:textId="77777777" w:rsidR="00575355" w:rsidRDefault="00575355" w:rsidP="00575355">
      <w:pPr>
        <w:rPr>
          <w:rFonts w:ascii="Times New Roman" w:hAnsi="Times New Roman"/>
          <w:color w:val="000000" w:themeColor="text1"/>
        </w:rPr>
      </w:pPr>
    </w:p>
    <w:p w14:paraId="0F542D4F" w14:textId="77777777" w:rsidR="00575355" w:rsidRDefault="00406F95" w:rsidP="00575355">
      <w:pPr>
        <w:rPr>
          <w:rFonts w:ascii="Times New Roman" w:hAnsi="Times New Roman"/>
          <w:color w:val="000000" w:themeColor="text1"/>
        </w:rPr>
      </w:pPr>
      <w:hyperlink r:id="rId12" w:history="1">
        <w:r w:rsidR="00575355" w:rsidRPr="00A21BC0">
          <w:rPr>
            <w:rStyle w:val="Hipervnculo"/>
            <w:rFonts w:ascii="Times New Roman" w:hAnsi="Times New Roman"/>
          </w:rPr>
          <w:t>https://github.com/GrupoMintic/Huella_Carbono/tree/main/Sprint0</w:t>
        </w:r>
      </w:hyperlink>
    </w:p>
    <w:p w14:paraId="2B5AEF64" w14:textId="77777777" w:rsidR="00575355" w:rsidRPr="009B59FC" w:rsidRDefault="00575355" w:rsidP="00575355">
      <w:pPr>
        <w:rPr>
          <w:rFonts w:ascii="Times New Roman" w:hAnsi="Times New Roman"/>
          <w:color w:val="000000" w:themeColor="text1"/>
        </w:rPr>
      </w:pPr>
    </w:p>
    <w:p w14:paraId="47D07994" w14:textId="5A9E91F0" w:rsidR="005B1C79" w:rsidRPr="002E0407" w:rsidRDefault="005B1C79" w:rsidP="001561AE">
      <w:pPr>
        <w:rPr>
          <w:rFonts w:ascii="Times New Roman" w:hAnsi="Times New Roman"/>
        </w:rPr>
      </w:pPr>
    </w:p>
    <w:p w14:paraId="3CB1A274" w14:textId="05B21BAE" w:rsidR="00E777D5" w:rsidRPr="006C00D9" w:rsidRDefault="00E777D5" w:rsidP="001561AE">
      <w:pPr>
        <w:rPr>
          <w:rFonts w:ascii="Times New Roman" w:hAnsi="Times New Roman"/>
          <w:color w:val="EE0000"/>
        </w:rPr>
      </w:pPr>
    </w:p>
    <w:p w14:paraId="1CDC8607" w14:textId="1842C4C6" w:rsidR="00E777D5" w:rsidRPr="006C00D9" w:rsidRDefault="00E777D5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1" w:name="_Toc77242294"/>
      <w:r w:rsidRPr="006C00D9">
        <w:rPr>
          <w:rFonts w:ascii="Times New Roman" w:hAnsi="Times New Roman" w:cs="Times New Roman"/>
          <w:lang w:val="es-ES"/>
        </w:rPr>
        <w:t>Mecánica de organización del grupo. (</w:t>
      </w:r>
      <w:r w:rsidR="00777722" w:rsidRPr="006C00D9">
        <w:rPr>
          <w:rFonts w:ascii="Times New Roman" w:hAnsi="Times New Roman" w:cs="Times New Roman"/>
          <w:lang w:val="es-ES"/>
        </w:rPr>
        <w:t>Reuniones,</w:t>
      </w:r>
      <w:r w:rsidRPr="006C00D9">
        <w:rPr>
          <w:rFonts w:ascii="Times New Roman" w:hAnsi="Times New Roman" w:cs="Times New Roman"/>
          <w:lang w:val="es-ES"/>
        </w:rPr>
        <w:t xml:space="preserve"> evidencias/artefactos)</w:t>
      </w:r>
      <w:bookmarkEnd w:id="51"/>
    </w:p>
    <w:p w14:paraId="6A2795A6" w14:textId="77777777" w:rsidR="00646D17" w:rsidRPr="006C00D9" w:rsidRDefault="00646D17" w:rsidP="001561AE">
      <w:pPr>
        <w:rPr>
          <w:rFonts w:ascii="Times New Roman" w:hAnsi="Times New Roman"/>
        </w:rPr>
      </w:pPr>
    </w:p>
    <w:p w14:paraId="6A2795A7" w14:textId="77777777" w:rsidR="00646D17" w:rsidRPr="006C00D9" w:rsidRDefault="00646D17" w:rsidP="001561AE">
      <w:pPr>
        <w:rPr>
          <w:rFonts w:ascii="Times New Roman" w:hAnsi="Times New Roman"/>
        </w:rPr>
      </w:pPr>
    </w:p>
    <w:p w14:paraId="6A2795A8" w14:textId="10519063" w:rsidR="00D3259A" w:rsidRDefault="00D3259A" w:rsidP="002A0F12">
      <w:pPr>
        <w:pStyle w:val="Ttulo2"/>
        <w:rPr>
          <w:rFonts w:ascii="Times New Roman" w:hAnsi="Times New Roman" w:cs="Times New Roman"/>
          <w:lang w:val="es-ES"/>
        </w:rPr>
      </w:pPr>
      <w:bookmarkStart w:id="52" w:name="_Toc235164471"/>
      <w:bookmarkStart w:id="53" w:name="_Toc77242295"/>
      <w:r w:rsidRPr="006C00D9">
        <w:rPr>
          <w:rFonts w:ascii="Times New Roman" w:hAnsi="Times New Roman" w:cs="Times New Roman"/>
          <w:lang w:val="es-ES"/>
        </w:rPr>
        <w:t>Modelo de</w:t>
      </w:r>
      <w:bookmarkStart w:id="54" w:name="_Toc202534367"/>
      <w:bookmarkStart w:id="55" w:name="_Toc202535472"/>
      <w:bookmarkStart w:id="56" w:name="_Toc202595236"/>
      <w:r w:rsidR="0037376A" w:rsidRPr="006C00D9">
        <w:rPr>
          <w:rFonts w:ascii="Times New Roman" w:hAnsi="Times New Roman" w:cs="Times New Roman"/>
          <w:lang w:val="es-ES"/>
        </w:rPr>
        <w:t xml:space="preserve"> Requerimientos</w:t>
      </w:r>
      <w:bookmarkEnd w:id="52"/>
      <w:bookmarkEnd w:id="53"/>
      <w:bookmarkEnd w:id="54"/>
      <w:bookmarkEnd w:id="55"/>
      <w:bookmarkEnd w:id="56"/>
    </w:p>
    <w:p w14:paraId="241CE488" w14:textId="03780296" w:rsidR="00575355" w:rsidRDefault="00575355" w:rsidP="00575355">
      <w:pPr>
        <w:rPr>
          <w:lang w:val="es-ES"/>
        </w:rPr>
      </w:pPr>
    </w:p>
    <w:p w14:paraId="2E07EB6B" w14:textId="6ED0D017" w:rsidR="00575355" w:rsidRPr="00575355" w:rsidRDefault="00575355" w:rsidP="00575355">
      <w:pPr>
        <w:rPr>
          <w:rFonts w:ascii="Times New Roman" w:hAnsi="Times New Roman"/>
        </w:rPr>
      </w:pPr>
      <w:r w:rsidRPr="00575355">
        <w:rPr>
          <w:rFonts w:ascii="Times New Roman" w:hAnsi="Times New Roman"/>
        </w:rPr>
        <w:t xml:space="preserve">A continuación, se describe el modelo de Casos de </w:t>
      </w:r>
      <w:r>
        <w:rPr>
          <w:rFonts w:ascii="Times New Roman" w:hAnsi="Times New Roman"/>
        </w:rPr>
        <w:t>Uso</w:t>
      </w:r>
      <w:r w:rsidRPr="00575355">
        <w:rPr>
          <w:rFonts w:ascii="Times New Roman" w:hAnsi="Times New Roman"/>
        </w:rPr>
        <w:t xml:space="preserve"> del proyecto</w:t>
      </w:r>
    </w:p>
    <w:p w14:paraId="6A2795A9" w14:textId="1492045E" w:rsidR="00D3259A" w:rsidRPr="006C00D9" w:rsidRDefault="00D3259A" w:rsidP="00D3259A">
      <w:pPr>
        <w:rPr>
          <w:rFonts w:ascii="Times New Roman" w:hAnsi="Times New Roman"/>
          <w:color w:val="EE0000"/>
        </w:rPr>
      </w:pPr>
    </w:p>
    <w:p w14:paraId="6A2795AA" w14:textId="77777777" w:rsidR="00D3259A" w:rsidRPr="006C00D9" w:rsidRDefault="00D3259A" w:rsidP="001561AE">
      <w:pPr>
        <w:rPr>
          <w:rFonts w:ascii="Times New Roman" w:hAnsi="Times New Roman"/>
        </w:rPr>
      </w:pPr>
    </w:p>
    <w:sectPr w:rsidR="00D3259A" w:rsidRPr="006C00D9" w:rsidSect="00D54D2B">
      <w:footerReference w:type="even" r:id="rId13"/>
      <w:footerReference w:type="default" r:id="rId14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C9E3" w14:textId="77777777" w:rsidR="00406F95" w:rsidRDefault="00406F95">
      <w:r>
        <w:separator/>
      </w:r>
    </w:p>
  </w:endnote>
  <w:endnote w:type="continuationSeparator" w:id="0">
    <w:p w14:paraId="3E323A30" w14:textId="77777777" w:rsidR="00406F95" w:rsidRDefault="0040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C081" w14:textId="77777777" w:rsidR="00406F95" w:rsidRDefault="00406F95">
      <w:r>
        <w:separator/>
      </w:r>
    </w:p>
  </w:footnote>
  <w:footnote w:type="continuationSeparator" w:id="0">
    <w:p w14:paraId="780F32C3" w14:textId="77777777" w:rsidR="00406F95" w:rsidRDefault="00406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91FB6"/>
    <w:multiLevelType w:val="hybridMultilevel"/>
    <w:tmpl w:val="5F8273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B">
      <w:start w:val="1"/>
      <w:numFmt w:val="lowerRoman"/>
      <w:lvlText w:val="%2."/>
      <w:lvlJc w:val="right"/>
      <w:pPr>
        <w:ind w:left="1440" w:hanging="360"/>
      </w:pPr>
    </w:lvl>
    <w:lvl w:ilvl="2" w:tplc="240A000F">
      <w:start w:val="1"/>
      <w:numFmt w:val="decimal"/>
      <w:lvlText w:val="%3."/>
      <w:lvlJc w:val="lef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1872"/>
    <w:multiLevelType w:val="hybridMultilevel"/>
    <w:tmpl w:val="DF8EE8A0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513B75"/>
    <w:multiLevelType w:val="hybridMultilevel"/>
    <w:tmpl w:val="69D46D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79D6"/>
    <w:multiLevelType w:val="hybridMultilevel"/>
    <w:tmpl w:val="ECB4550A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3EE4C6"/>
    <w:multiLevelType w:val="multilevel"/>
    <w:tmpl w:val="F4792D69"/>
    <w:lvl w:ilvl="0">
      <w:start w:val="1"/>
      <w:numFmt w:val="ideographDigital"/>
      <w:lvlText w:val=""/>
      <w:lvlJc w:val="left"/>
    </w:lvl>
    <w:lvl w:ilvl="1">
      <w:start w:val="1"/>
      <w:numFmt w:val="lowerRoman"/>
      <w:lvlText w:val="%1"/>
      <w:lvlJc w:val="left"/>
    </w:lvl>
    <w:lvl w:ilvl="2">
      <w:start w:val="1"/>
      <w:numFmt w:val="ideographDigit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E37249"/>
    <w:multiLevelType w:val="hybridMultilevel"/>
    <w:tmpl w:val="A10271D2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6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13066C"/>
    <w:rsid w:val="00134EA6"/>
    <w:rsid w:val="001561AE"/>
    <w:rsid w:val="00160F76"/>
    <w:rsid w:val="00174725"/>
    <w:rsid w:val="001856A7"/>
    <w:rsid w:val="001878F7"/>
    <w:rsid w:val="001B7322"/>
    <w:rsid w:val="001D3DB9"/>
    <w:rsid w:val="001E0522"/>
    <w:rsid w:val="001E7660"/>
    <w:rsid w:val="001F454B"/>
    <w:rsid w:val="002047D9"/>
    <w:rsid w:val="00270119"/>
    <w:rsid w:val="00277800"/>
    <w:rsid w:val="002973B4"/>
    <w:rsid w:val="002A0F12"/>
    <w:rsid w:val="002A6A48"/>
    <w:rsid w:val="002B4AAF"/>
    <w:rsid w:val="002B5424"/>
    <w:rsid w:val="002C2F61"/>
    <w:rsid w:val="002E0407"/>
    <w:rsid w:val="002E15DC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06F95"/>
    <w:rsid w:val="004319CC"/>
    <w:rsid w:val="004419A8"/>
    <w:rsid w:val="00461BC4"/>
    <w:rsid w:val="00496340"/>
    <w:rsid w:val="00497486"/>
    <w:rsid w:val="004D759E"/>
    <w:rsid w:val="004E23FC"/>
    <w:rsid w:val="004F4479"/>
    <w:rsid w:val="005048B6"/>
    <w:rsid w:val="00513426"/>
    <w:rsid w:val="00531E24"/>
    <w:rsid w:val="00573B22"/>
    <w:rsid w:val="00575355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46D17"/>
    <w:rsid w:val="006654A5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B773E"/>
    <w:rsid w:val="007D4096"/>
    <w:rsid w:val="007E7866"/>
    <w:rsid w:val="00833124"/>
    <w:rsid w:val="00855015"/>
    <w:rsid w:val="008701A3"/>
    <w:rsid w:val="008B2B9C"/>
    <w:rsid w:val="008D5BEF"/>
    <w:rsid w:val="008D5F34"/>
    <w:rsid w:val="008E435F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1279"/>
    <w:rsid w:val="00985976"/>
    <w:rsid w:val="009A7CEE"/>
    <w:rsid w:val="009B59FC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2645D"/>
    <w:rsid w:val="00B50909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C158A0"/>
    <w:rsid w:val="00C25B4B"/>
    <w:rsid w:val="00C50AB1"/>
    <w:rsid w:val="00C54E7C"/>
    <w:rsid w:val="00C707CE"/>
    <w:rsid w:val="00C950C2"/>
    <w:rsid w:val="00CA4522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D95692"/>
    <w:rsid w:val="00DF0849"/>
    <w:rsid w:val="00E31251"/>
    <w:rsid w:val="00E3211F"/>
    <w:rsid w:val="00E329A8"/>
    <w:rsid w:val="00E37C63"/>
    <w:rsid w:val="00E439FE"/>
    <w:rsid w:val="00E6701E"/>
    <w:rsid w:val="00E777D5"/>
    <w:rsid w:val="00E80693"/>
    <w:rsid w:val="00E92AD1"/>
    <w:rsid w:val="00EA3358"/>
    <w:rsid w:val="00EB4CF9"/>
    <w:rsid w:val="00EB6FED"/>
    <w:rsid w:val="00EC6CD6"/>
    <w:rsid w:val="00ED285D"/>
    <w:rsid w:val="00EE568F"/>
    <w:rsid w:val="00F03E14"/>
    <w:rsid w:val="00F12230"/>
    <w:rsid w:val="00F167B2"/>
    <w:rsid w:val="00F24B82"/>
    <w:rsid w:val="00F24CBE"/>
    <w:rsid w:val="00F50FED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upoMintic/Huella_Carbono/tree/main/Sprint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upoMintic/Huella_Carbono/tree/main/Sprint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rupoMintic/Huella_Carbono/blob/main/Sprint0/08-09-2021/03_Product_Backlog.xls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0</TotalTime>
  <Pages>8</Pages>
  <Words>1880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2021-09-10T05:24:00Z</dcterms:created>
  <dcterms:modified xsi:type="dcterms:W3CDTF">2021-09-10T05:24:00Z</dcterms:modified>
</cp:coreProperties>
</file>